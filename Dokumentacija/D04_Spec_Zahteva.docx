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C6AD" w14:textId="18B082CF" w:rsidR="003372D3" w:rsidRPr="003372D3" w:rsidRDefault="002768B6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Menza na pragu</w:t>
      </w:r>
    </w:p>
    <w:p w14:paraId="0E9BA0A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03701825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7E5AEA40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00D99CE7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76502F0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92E93CC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4E2B19FF" w14:textId="77777777">
        <w:tc>
          <w:tcPr>
            <w:tcW w:w="2304" w:type="dxa"/>
          </w:tcPr>
          <w:p w14:paraId="4AE8B98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D2311C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256E5BB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5C1FD9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64AED829" w14:textId="77777777">
        <w:tc>
          <w:tcPr>
            <w:tcW w:w="2304" w:type="dxa"/>
          </w:tcPr>
          <w:p w14:paraId="66911AAF" w14:textId="26C89C8F" w:rsidR="003372D3" w:rsidRPr="003372D3" w:rsidRDefault="007F06FB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29</w:t>
            </w:r>
            <w:r w:rsidR="003372D3">
              <w:rPr>
                <w:lang w:val="sr-Latn-CS"/>
              </w:rPr>
              <w:t>.03.20</w:t>
            </w:r>
            <w:r w:rsidR="002768B6"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67B99D9D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56E07B68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CEB29C8" w14:textId="281DBE26" w:rsidR="003372D3" w:rsidRPr="003372D3" w:rsidRDefault="003372D3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</w:t>
            </w:r>
            <w:r w:rsidR="002768B6">
              <w:rPr>
                <w:lang w:val="sr-Latn-CS"/>
              </w:rPr>
              <w:t>roslav, Damir i Stefan</w:t>
            </w:r>
          </w:p>
        </w:tc>
      </w:tr>
      <w:tr w:rsidR="003372D3" w:rsidRPr="003372D3" w14:paraId="2DF9E428" w14:textId="77777777">
        <w:tc>
          <w:tcPr>
            <w:tcW w:w="2304" w:type="dxa"/>
          </w:tcPr>
          <w:p w14:paraId="22A79C80" w14:textId="5211F9D9" w:rsidR="003372D3" w:rsidRPr="003372D3" w:rsidRDefault="006F0CD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01</w:t>
            </w:r>
            <w:r w:rsidR="00397DD2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397DD2">
              <w:rPr>
                <w:lang w:val="sr-Latn-CS"/>
              </w:rPr>
              <w:t>.20</w:t>
            </w:r>
            <w:r w:rsidR="002768B6"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132B9ACB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ADE0B62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03675378" w14:textId="10E89D66" w:rsidR="003372D3" w:rsidRPr="003372D3" w:rsidRDefault="002768B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Miroslav, Damir i Stefan</w:t>
            </w:r>
          </w:p>
        </w:tc>
      </w:tr>
      <w:tr w:rsidR="003372D3" w:rsidRPr="003372D3" w14:paraId="24317E15" w14:textId="77777777">
        <w:tc>
          <w:tcPr>
            <w:tcW w:w="2304" w:type="dxa"/>
          </w:tcPr>
          <w:p w14:paraId="66B2A9E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F2CAE7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02D601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7CB7AC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20B48B60" w14:textId="77777777">
        <w:tc>
          <w:tcPr>
            <w:tcW w:w="2304" w:type="dxa"/>
          </w:tcPr>
          <w:p w14:paraId="19BEAD0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301486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34457B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FE6B4D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953B199" w14:textId="77777777" w:rsidR="00206E1F" w:rsidRPr="003372D3" w:rsidRDefault="00206E1F">
      <w:pPr>
        <w:rPr>
          <w:lang w:val="sr-Latn-CS"/>
        </w:rPr>
      </w:pPr>
    </w:p>
    <w:p w14:paraId="2AD11E9D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9E430EA" w14:textId="416CD545" w:rsidR="00A7719C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7719C" w:rsidRPr="00D93AB6">
        <w:rPr>
          <w:noProof/>
          <w:lang w:val="sr-Latn-CS"/>
        </w:rPr>
        <w:t>1.</w:t>
      </w:r>
      <w:r w:rsidR="00A7719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A7719C" w:rsidRPr="00D93AB6">
        <w:rPr>
          <w:noProof/>
          <w:lang w:val="sr-Latn-CS"/>
        </w:rPr>
        <w:t>Cilj dokumenta</w:t>
      </w:r>
      <w:r w:rsidR="00A7719C">
        <w:rPr>
          <w:noProof/>
        </w:rPr>
        <w:tab/>
      </w:r>
      <w:r w:rsidR="00A7719C">
        <w:rPr>
          <w:noProof/>
        </w:rPr>
        <w:fldChar w:fldCharType="begin"/>
      </w:r>
      <w:r w:rsidR="00A7719C">
        <w:rPr>
          <w:noProof/>
        </w:rPr>
        <w:instrText xml:space="preserve"> PAGEREF _Toc72772522 \h </w:instrText>
      </w:r>
      <w:r w:rsidR="00A7719C">
        <w:rPr>
          <w:noProof/>
        </w:rPr>
      </w:r>
      <w:r w:rsidR="00A7719C">
        <w:rPr>
          <w:noProof/>
        </w:rPr>
        <w:fldChar w:fldCharType="separate"/>
      </w:r>
      <w:r w:rsidR="00A7719C">
        <w:rPr>
          <w:noProof/>
        </w:rPr>
        <w:t>4</w:t>
      </w:r>
      <w:r w:rsidR="00A7719C">
        <w:rPr>
          <w:noProof/>
        </w:rPr>
        <w:fldChar w:fldCharType="end"/>
      </w:r>
    </w:p>
    <w:p w14:paraId="32354006" w14:textId="689EA2DF" w:rsidR="00A7719C" w:rsidRDefault="00A771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5F6CE" w14:textId="3EBC9D38" w:rsidR="00A7719C" w:rsidRDefault="00A771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3A0164" w14:textId="1FB8F097" w:rsidR="00A7719C" w:rsidRDefault="00A771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4613F" w14:textId="3C0ADFA2" w:rsidR="00A7719C" w:rsidRDefault="00A771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239AE8" w14:textId="208EB1E1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FA9B36" w14:textId="107BB030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Radnik u menzi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2133DE" w14:textId="71C1B740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Dostavljač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CFAFE8" w14:textId="18AD30D0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Član menze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9C0C1B" w14:textId="07BF6FB5" w:rsidR="00A7719C" w:rsidRDefault="00A771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8943D2" w14:textId="3E8CACFF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Odabir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FBAB3B" w14:textId="60BA8D98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Naručivanje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E4A509" w14:textId="34327762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Uplata novca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9C49B9" w14:textId="134B9993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Komentarisanje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C516FF" w14:textId="45598B69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Praćenje narudžbine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1017D8" w14:textId="45BEC711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Potvrda dostave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6F7FD4" w14:textId="5669F163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Prijem narudžbine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7B100" w14:textId="78975172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Prosleđivanje narudžbine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9DFD53" w14:textId="138C43AF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Održavanje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0C5F6D" w14:textId="23A11D6C" w:rsidR="00A7719C" w:rsidRDefault="00A7719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B59F42" w14:textId="2FB79E88" w:rsidR="00A7719C" w:rsidRDefault="00A7719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AB6578" w14:textId="31595578" w:rsidR="00A7719C" w:rsidRDefault="00A7719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Održavanje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6072CE" w14:textId="64B94FAD" w:rsidR="00A7719C" w:rsidRDefault="00A7719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Konfigurisanje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2103E1" w14:textId="0859584F" w:rsidR="00A7719C" w:rsidRDefault="00A771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9EADAC" w14:textId="6E91DF52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797EA6" w14:textId="66DC6DF4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BFC4DA5" w14:textId="121BC021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93B7448" w14:textId="59E378A1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E8B09E" w14:textId="3BD5C75B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CC7BA9" w14:textId="287075FF" w:rsidR="00A7719C" w:rsidRDefault="00A771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93AB6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93AB6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A2225F9" w14:textId="3CB0C934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B17B778" w14:textId="77777777" w:rsidR="00206E1F" w:rsidRPr="003372D3" w:rsidRDefault="003372D3">
      <w:pPr>
        <w:pStyle w:val="Heading1"/>
        <w:rPr>
          <w:lang w:val="sr-Latn-CS"/>
        </w:rPr>
      </w:pPr>
      <w:bookmarkStart w:id="0" w:name="_Toc72772522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7E653A8" w14:textId="63AFF706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2768B6">
        <w:rPr>
          <w:lang w:val="sr-Latn-CS"/>
        </w:rPr>
        <w:t>aplikacije Menza na pragu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7A241E6F" w14:textId="77777777" w:rsidR="00206E1F" w:rsidRPr="003372D3" w:rsidRDefault="003372D3">
      <w:pPr>
        <w:pStyle w:val="Heading1"/>
        <w:rPr>
          <w:lang w:val="sr-Latn-CS"/>
        </w:rPr>
      </w:pPr>
      <w:bookmarkStart w:id="1" w:name="_Toc72772523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56B07053" w14:textId="7E410970" w:rsidR="00DE518F" w:rsidRPr="002768B6" w:rsidRDefault="00B849B5" w:rsidP="00DE518F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</w:t>
      </w:r>
      <w:r w:rsidR="002768B6">
        <w:rPr>
          <w:lang w:val="sr-Latn-CS"/>
        </w:rPr>
        <w:t>aplikaciju Menza na pragu</w:t>
      </w:r>
      <w:r>
        <w:rPr>
          <w:lang w:val="sr-Latn-CS"/>
        </w:rPr>
        <w:t xml:space="preserve"> koj</w:t>
      </w:r>
      <w:r w:rsidR="002768B6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2768B6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2768B6">
        <w:rPr>
          <w:lang w:val="sr-Latn-CS"/>
        </w:rPr>
        <w:t>Quickpix tima</w:t>
      </w:r>
      <w:r>
        <w:rPr>
          <w:lang w:val="sr-Latn-CS"/>
        </w:rPr>
        <w:t xml:space="preserve">. </w:t>
      </w:r>
      <w:r w:rsidR="00DE518F">
        <w:rPr>
          <w:lang w:val="sr-Latn-CS"/>
        </w:rPr>
        <w:t xml:space="preserve">Namena </w:t>
      </w:r>
      <w:r w:rsidR="002768B6">
        <w:rPr>
          <w:lang w:val="sr-Latn-CS"/>
        </w:rPr>
        <w:t>aplikacije</w:t>
      </w:r>
      <w:r w:rsidR="00DE518F">
        <w:rPr>
          <w:lang w:val="sr-Latn-CS"/>
        </w:rPr>
        <w:t xml:space="preserve"> </w:t>
      </w:r>
      <w:r>
        <w:rPr>
          <w:lang w:val="sr-Latn-CS"/>
        </w:rPr>
        <w:t xml:space="preserve">je </w:t>
      </w:r>
      <w:r w:rsidR="002768B6">
        <w:rPr>
          <w:lang w:val="sr-Latn-CS"/>
        </w:rPr>
        <w:t>da omogući korisnicima jednostavno naručivanje i dostavu hrane iz menze kada nisu u mogućnosti da idu u linijski restoran.</w:t>
      </w:r>
      <w:r w:rsidR="002768B6">
        <w:rPr>
          <w:lang w:val="sr-Latn-RS"/>
        </w:rPr>
        <w:t xml:space="preserve"> </w:t>
      </w:r>
    </w:p>
    <w:p w14:paraId="49D1FE7D" w14:textId="77777777" w:rsidR="00206E1F" w:rsidRPr="003372D3" w:rsidRDefault="003372D3">
      <w:pPr>
        <w:pStyle w:val="Heading1"/>
        <w:rPr>
          <w:lang w:val="sr-Latn-CS"/>
        </w:rPr>
      </w:pPr>
      <w:bookmarkStart w:id="2" w:name="_Toc72772524"/>
      <w:r>
        <w:rPr>
          <w:lang w:val="sr-Latn-CS"/>
        </w:rPr>
        <w:t>Reference</w:t>
      </w:r>
      <w:bookmarkEnd w:id="2"/>
    </w:p>
    <w:p w14:paraId="181CCF30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24452CBF" w14:textId="7DECEFB9" w:rsidR="00DE518F" w:rsidRDefault="00A54C4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A54C4B">
        <w:rPr>
          <w:lang w:val="sr-Latn-CS"/>
        </w:rPr>
        <w:t>D01_Predlog_Projekta</w:t>
      </w:r>
      <w:r w:rsidR="00DE518F" w:rsidRPr="006F61C6">
        <w:rPr>
          <w:lang w:val="sr-Latn-CS"/>
        </w:rPr>
        <w:t>.</w:t>
      </w:r>
    </w:p>
    <w:p w14:paraId="05B57CFA" w14:textId="7E470483" w:rsidR="00A54C4B" w:rsidRPr="00A54C4B" w:rsidRDefault="00A54C4B" w:rsidP="00A54C4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A54C4B">
        <w:rPr>
          <w:lang w:val="sr-Latn-CS"/>
        </w:rPr>
        <w:t>D02_Vizija_Sistema</w:t>
      </w:r>
      <w:r>
        <w:rPr>
          <w:lang w:val="sr-Latn-CS"/>
        </w:rPr>
        <w:t>.</w:t>
      </w:r>
    </w:p>
    <w:p w14:paraId="0CD259BB" w14:textId="1AEBF063" w:rsidR="00DE518F" w:rsidRPr="006F61C6" w:rsidRDefault="00A54C4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A54C4B">
        <w:rPr>
          <w:lang w:val="sr-Latn-CS"/>
        </w:rPr>
        <w:t>D03_Raspored_Aktivnosti</w:t>
      </w:r>
      <w:r w:rsidR="00DE518F">
        <w:rPr>
          <w:lang w:val="sr-Latn-CS"/>
        </w:rPr>
        <w:t>.</w:t>
      </w:r>
    </w:p>
    <w:p w14:paraId="7CC91334" w14:textId="03913CD7" w:rsidR="00DE518F" w:rsidRDefault="00A54C4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A54C4B">
        <w:rPr>
          <w:lang w:val="sr-Latn-CS"/>
        </w:rPr>
        <w:t>D03_Plan_Realizacije</w:t>
      </w:r>
      <w:r w:rsidR="00DE518F">
        <w:rPr>
          <w:lang w:val="sr-Latn-CS"/>
        </w:rPr>
        <w:t>.</w:t>
      </w:r>
    </w:p>
    <w:p w14:paraId="1E45DB78" w14:textId="77777777" w:rsidR="00206E1F" w:rsidRDefault="006E5E1D" w:rsidP="006E5E1D">
      <w:pPr>
        <w:pStyle w:val="Heading1"/>
        <w:rPr>
          <w:lang w:val="sr-Latn-CS"/>
        </w:rPr>
      </w:pPr>
      <w:bookmarkStart w:id="3" w:name="_Toc72772525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7901585E" w14:textId="0A50D60B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A54C4B">
        <w:rPr>
          <w:lang w:val="sr-Latn-CS"/>
        </w:rPr>
        <w:t>aplikacije Menza na pragu</w:t>
      </w:r>
      <w:r w:rsidR="00E177E4">
        <w:rPr>
          <w:lang w:val="sr-Latn-CS"/>
        </w:rPr>
        <w:t xml:space="preserve"> prikazan je na sledećoj slici:</w:t>
      </w:r>
    </w:p>
    <w:p w14:paraId="43A7FCD1" w14:textId="71B010D1" w:rsidR="0020422A" w:rsidRDefault="003072D4" w:rsidP="00736053">
      <w:pPr>
        <w:pStyle w:val="BodyText"/>
        <w:jc w:val="center"/>
        <w:rPr>
          <w:lang w:val="sr-Latn-CS"/>
        </w:rPr>
      </w:pPr>
      <w:r>
        <w:rPr>
          <w:noProof/>
        </w:rPr>
        <w:drawing>
          <wp:inline distT="0" distB="0" distL="0" distR="0" wp14:anchorId="32F5EA29" wp14:editId="19ECE944">
            <wp:extent cx="5943600" cy="2621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5B42" w14:textId="77777777" w:rsidR="006E5E1D" w:rsidRDefault="006E5E1D" w:rsidP="006E5E1D">
      <w:pPr>
        <w:pStyle w:val="Heading1"/>
        <w:rPr>
          <w:lang w:val="sr-Latn-CS"/>
        </w:rPr>
      </w:pPr>
      <w:bookmarkStart w:id="4" w:name="_Toc72772526"/>
      <w:r>
        <w:rPr>
          <w:lang w:val="sr-Latn-CS"/>
        </w:rPr>
        <w:t>Profili korisnika</w:t>
      </w:r>
      <w:bookmarkEnd w:id="4"/>
    </w:p>
    <w:p w14:paraId="3C84C52C" w14:textId="7EB2F33E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696096">
        <w:rPr>
          <w:lang w:val="sr-Latn-CS"/>
        </w:rPr>
        <w:t>aplikacije Menza na pragu</w:t>
      </w:r>
      <w:r>
        <w:rPr>
          <w:lang w:val="sr-Latn-CS"/>
        </w:rPr>
        <w:t>:</w:t>
      </w:r>
    </w:p>
    <w:p w14:paraId="72B4A3CC" w14:textId="77777777" w:rsidR="006E5E2B" w:rsidRPr="003372D3" w:rsidRDefault="006E5E2B" w:rsidP="006E5E2B">
      <w:pPr>
        <w:pStyle w:val="Heading2"/>
        <w:rPr>
          <w:lang w:val="sr-Latn-CS"/>
        </w:rPr>
      </w:pPr>
      <w:bookmarkStart w:id="5" w:name="_Toc72772527"/>
      <w:r>
        <w:rPr>
          <w:lang w:val="sr-Latn-CS"/>
        </w:rPr>
        <w:t>Administrator</w:t>
      </w:r>
      <w:bookmarkEnd w:id="5"/>
    </w:p>
    <w:p w14:paraId="16FCCA83" w14:textId="77777777" w:rsidR="006E5E2B" w:rsidRDefault="006E5E2B" w:rsidP="006E5E2B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aplikacije, tj. može se naći u ulozi bilo kog korisnika aplikacije. Uloga administratora je održavanje i konfigurisanje aplikacije, kao i obrada komentara korisnika u cilju poboljšanja korisničkog iskustva. U ulozi administratora se najčešće može naći upravnik menze.</w:t>
      </w:r>
    </w:p>
    <w:p w14:paraId="701D9EA1" w14:textId="55D78426" w:rsidR="006E5E2B" w:rsidRPr="003372D3" w:rsidRDefault="006E5E2B" w:rsidP="006E5E2B">
      <w:pPr>
        <w:pStyle w:val="Heading2"/>
        <w:rPr>
          <w:lang w:val="sr-Latn-CS"/>
        </w:rPr>
      </w:pPr>
      <w:bookmarkStart w:id="6" w:name="_Toc72772528"/>
      <w:r>
        <w:rPr>
          <w:lang w:val="sr-Latn-CS"/>
        </w:rPr>
        <w:lastRenderedPageBreak/>
        <w:t>Radnik u menzi</w:t>
      </w:r>
      <w:bookmarkEnd w:id="6"/>
    </w:p>
    <w:p w14:paraId="3B5B6F3D" w14:textId="4F3547B0" w:rsidR="006E5E2B" w:rsidRPr="006E5E2B" w:rsidRDefault="006E5E2B" w:rsidP="006E5E2B">
      <w:pPr>
        <w:pStyle w:val="BodyText"/>
        <w:rPr>
          <w:lang w:val="sr-Latn-CS"/>
        </w:rPr>
      </w:pPr>
      <w:r>
        <w:rPr>
          <w:lang w:val="sr-Latn-CS"/>
        </w:rPr>
        <w:t xml:space="preserve">Radnik u menzi </w:t>
      </w:r>
      <w:r w:rsidR="003B6D78">
        <w:rPr>
          <w:lang w:val="sr-Latn-CS"/>
        </w:rPr>
        <w:t>obuhvata funkcionalnosti sistema koje se odnose na</w:t>
      </w:r>
      <w:r>
        <w:rPr>
          <w:lang w:val="sr-Latn-CS"/>
        </w:rPr>
        <w:t xml:space="preserve"> primanje, pakovanje i prosleđivanje narudžbine </w:t>
      </w:r>
      <w:r w:rsidR="003B6D78">
        <w:rPr>
          <w:lang w:val="sr-Latn-CS"/>
        </w:rPr>
        <w:t xml:space="preserve">kao </w:t>
      </w:r>
      <w:r>
        <w:rPr>
          <w:lang w:val="sr-Latn-CS"/>
        </w:rPr>
        <w:t xml:space="preserve">i održavanje menija. </w:t>
      </w:r>
      <w:r w:rsidRPr="003B6D78">
        <w:rPr>
          <w:lang w:val="sr-Latn-CS"/>
        </w:rPr>
        <w:t>Takođe</w:t>
      </w:r>
      <w:r>
        <w:rPr>
          <w:b/>
          <w:bCs/>
          <w:i/>
          <w:iCs/>
          <w:lang w:val="sr-Latn-CS"/>
        </w:rPr>
        <w:t xml:space="preserve"> </w:t>
      </w:r>
      <w:r w:rsidR="003B6D78">
        <w:rPr>
          <w:lang w:val="sr-Latn-CS"/>
        </w:rPr>
        <w:t>narudžbinu predaje dostavljaču uz informacije o poručiocu (broj telefona, adresa, ime, prezime). U mogućnosti je da prijavi kvar aplikacije administratoru ali i da primi primedbe od strane istog.</w:t>
      </w:r>
    </w:p>
    <w:p w14:paraId="59066609" w14:textId="2619CDBE" w:rsidR="006E5E1D" w:rsidRDefault="003B6D78" w:rsidP="006E5E1D">
      <w:pPr>
        <w:pStyle w:val="Heading2"/>
        <w:rPr>
          <w:lang w:val="sr-Latn-CS"/>
        </w:rPr>
      </w:pPr>
      <w:bookmarkStart w:id="7" w:name="_Toc72772529"/>
      <w:r>
        <w:rPr>
          <w:lang w:val="sr-Latn-CS"/>
        </w:rPr>
        <w:t>Dostavljač</w:t>
      </w:r>
      <w:bookmarkEnd w:id="7"/>
    </w:p>
    <w:p w14:paraId="46F6BCE0" w14:textId="6CBD58AC" w:rsidR="003B6D78" w:rsidRPr="003B6D78" w:rsidRDefault="003B6D78" w:rsidP="003B6D78">
      <w:pPr>
        <w:ind w:left="720"/>
        <w:rPr>
          <w:lang w:val="sr-Latn-CS"/>
        </w:rPr>
      </w:pPr>
      <w:r>
        <w:rPr>
          <w:lang w:val="sr-Latn-CS"/>
        </w:rPr>
        <w:t>Uloga dostavljača je da primi narudžbinu</w:t>
      </w:r>
      <w:r w:rsidR="00113425">
        <w:rPr>
          <w:lang w:val="sr-Latn-CS"/>
        </w:rPr>
        <w:t>, da je dostavi poručiocu uz potrebne informacije koje je dobio od  radnika u menzi, kao i da pošalje povratnu informaciju o uspešnosti dostave.</w:t>
      </w:r>
    </w:p>
    <w:p w14:paraId="165F1773" w14:textId="77777777" w:rsidR="006E5E2B" w:rsidRPr="003372D3" w:rsidRDefault="006E5E2B" w:rsidP="006E5E2B">
      <w:pPr>
        <w:pStyle w:val="Heading2"/>
        <w:rPr>
          <w:lang w:val="sr-Latn-CS"/>
        </w:rPr>
      </w:pPr>
      <w:bookmarkStart w:id="8" w:name="_Toc72772530"/>
      <w:r>
        <w:rPr>
          <w:lang w:val="sr-Latn-CS"/>
        </w:rPr>
        <w:t>Član menze</w:t>
      </w:r>
      <w:bookmarkEnd w:id="8"/>
    </w:p>
    <w:p w14:paraId="023A85AC" w14:textId="0F1E8E38" w:rsidR="00F6316E" w:rsidRDefault="00F6316E" w:rsidP="006E5E2B">
      <w:pPr>
        <w:pStyle w:val="BodyText"/>
        <w:rPr>
          <w:lang w:val="sr-Latn-CS"/>
        </w:rPr>
      </w:pPr>
      <w:r>
        <w:rPr>
          <w:lang w:val="sr-Latn-CS"/>
        </w:rPr>
        <w:t>Član menze</w:t>
      </w:r>
      <w:r w:rsidR="006E5E2B">
        <w:rPr>
          <w:lang w:val="sr-Latn-CS"/>
        </w:rPr>
        <w:t xml:space="preserve"> je osnovni profil korisnika koji sa najmanjim skupom funkcionalnosti na raspolaganju. Korisnici ovog tipa pristupaju </w:t>
      </w:r>
      <w:r w:rsidR="00113425">
        <w:rPr>
          <w:lang w:val="sr-Latn-CS"/>
        </w:rPr>
        <w:t>apli</w:t>
      </w:r>
      <w:r>
        <w:rPr>
          <w:lang w:val="sr-Latn-CS"/>
        </w:rPr>
        <w:t>k</w:t>
      </w:r>
      <w:r w:rsidR="00113425">
        <w:rPr>
          <w:lang w:val="sr-Latn-CS"/>
        </w:rPr>
        <w:t>aciji</w:t>
      </w:r>
      <w:r w:rsidR="006E5E2B">
        <w:rPr>
          <w:lang w:val="sr-Latn-CS"/>
        </w:rPr>
        <w:t xml:space="preserve"> u cilju pregleda</w:t>
      </w:r>
      <w:r w:rsidR="00113425">
        <w:rPr>
          <w:lang w:val="sr-Latn-CS"/>
        </w:rPr>
        <w:t xml:space="preserve"> aktuelnog menija</w:t>
      </w:r>
      <w:r>
        <w:rPr>
          <w:lang w:val="sr-Latn-CS"/>
        </w:rPr>
        <w:t>, odabira željene hrane za taj dan i uplate novca na kartici</w:t>
      </w:r>
      <w:r w:rsidR="006E5E2B">
        <w:rPr>
          <w:lang w:val="sr-Latn-CS"/>
        </w:rPr>
        <w:t>.</w:t>
      </w:r>
      <w:r>
        <w:rPr>
          <w:lang w:val="sr-Latn-CS"/>
        </w:rPr>
        <w:t xml:space="preserve"> Takođe mu je omogućeno komentarisanje kvaliteta usluge i praćenje narudžbine.</w:t>
      </w:r>
      <w:r w:rsidR="006E5E2B">
        <w:rPr>
          <w:lang w:val="sr-Latn-CS"/>
        </w:rPr>
        <w:t xml:space="preserve"> </w:t>
      </w:r>
    </w:p>
    <w:p w14:paraId="7C1CFA31" w14:textId="77777777" w:rsidR="00397DD2" w:rsidRDefault="006E5E1D" w:rsidP="00397DD2">
      <w:pPr>
        <w:pStyle w:val="Heading1"/>
        <w:rPr>
          <w:lang w:val="sr-Latn-CS"/>
        </w:rPr>
      </w:pPr>
      <w:bookmarkStart w:id="9" w:name="_Toc72772531"/>
      <w:r>
        <w:rPr>
          <w:lang w:val="sr-Latn-CS"/>
        </w:rPr>
        <w:t>Opis slučajeva korišćenja</w:t>
      </w:r>
      <w:bookmarkEnd w:id="9"/>
    </w:p>
    <w:p w14:paraId="7EB7340A" w14:textId="269C87EA" w:rsidR="00786068" w:rsidRPr="003372D3" w:rsidRDefault="00930A00" w:rsidP="00786068">
      <w:pPr>
        <w:pStyle w:val="Heading2"/>
        <w:rPr>
          <w:lang w:val="sr-Latn-CS"/>
        </w:rPr>
      </w:pPr>
      <w:bookmarkStart w:id="10" w:name="_Toc72772532"/>
      <w:r>
        <w:rPr>
          <w:lang w:val="sr-Latn-CS"/>
        </w:rPr>
        <w:t>Odabir</w:t>
      </w:r>
      <w:r w:rsidR="00786068">
        <w:rPr>
          <w:lang w:val="sr-Latn-CS"/>
        </w:rPr>
        <w:t xml:space="preserve"> jezika</w:t>
      </w:r>
      <w:bookmarkEnd w:id="10"/>
    </w:p>
    <w:p w14:paraId="555468C8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224491F5" w14:textId="78B03BCC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 xml:space="preserve">Izbor između srpskog i engleskog jezika za prikaz </w:t>
      </w:r>
      <w:r w:rsidR="00930A00">
        <w:rPr>
          <w:lang w:val="sr-Latn-CS"/>
        </w:rPr>
        <w:t>sadržaka</w:t>
      </w:r>
      <w:r>
        <w:rPr>
          <w:lang w:val="sr-Latn-CS"/>
        </w:rPr>
        <w:t xml:space="preserve"> </w:t>
      </w:r>
      <w:r w:rsidR="00930A00">
        <w:rPr>
          <w:lang w:val="sr-Latn-CS"/>
        </w:rPr>
        <w:t>aplikacije</w:t>
      </w:r>
      <w:r>
        <w:rPr>
          <w:lang w:val="sr-Latn-CS"/>
        </w:rPr>
        <w:t>.</w:t>
      </w:r>
    </w:p>
    <w:p w14:paraId="3BA01A8D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0827760F" w14:textId="7239DAE5" w:rsidR="000366F2" w:rsidRDefault="00930A00" w:rsidP="00EB10DF">
      <w:pPr>
        <w:pStyle w:val="BodyText"/>
        <w:rPr>
          <w:lang w:val="sr-Latn-CS"/>
        </w:rPr>
      </w:pPr>
      <w:r>
        <w:rPr>
          <w:lang w:val="sr-Latn-CS"/>
        </w:rPr>
        <w:t>Radnik u menzi</w:t>
      </w:r>
      <w:r w:rsidR="007E0B43">
        <w:rPr>
          <w:lang w:val="sr-Latn-CS"/>
        </w:rPr>
        <w:t xml:space="preserve">, </w:t>
      </w:r>
      <w:r>
        <w:rPr>
          <w:lang w:val="sr-Latn-CS"/>
        </w:rPr>
        <w:t>Dostavljač</w:t>
      </w:r>
      <w:r w:rsidR="007E0B43">
        <w:rPr>
          <w:lang w:val="sr-Latn-CS"/>
        </w:rPr>
        <w:t xml:space="preserve">, </w:t>
      </w:r>
      <w:r>
        <w:rPr>
          <w:lang w:val="sr-Latn-CS"/>
        </w:rPr>
        <w:t>Član menze</w:t>
      </w:r>
      <w:r w:rsidR="007E0B43">
        <w:rPr>
          <w:lang w:val="sr-Latn-CS"/>
        </w:rPr>
        <w:t>, Administrator.</w:t>
      </w:r>
    </w:p>
    <w:p w14:paraId="6CE8C0F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383FA151" w14:textId="45013696" w:rsidR="000366F2" w:rsidRDefault="00E12C8B" w:rsidP="00EB10DF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946092">
        <w:rPr>
          <w:lang w:val="sr-Latn-CS"/>
        </w:rPr>
        <w:t>.</w:t>
      </w:r>
    </w:p>
    <w:p w14:paraId="7C1C7551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6ACD9CE8" w14:textId="0F4E3B55"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promenu jezika za prikaz informacija sa bilo koje stranice </w:t>
      </w:r>
      <w:r w:rsidR="00930A00">
        <w:rPr>
          <w:lang w:val="sr-Latn-CS"/>
        </w:rPr>
        <w:t>aplikacije</w:t>
      </w:r>
      <w:r>
        <w:rPr>
          <w:lang w:val="sr-Latn-CS"/>
        </w:rPr>
        <w:t>.</w:t>
      </w:r>
    </w:p>
    <w:p w14:paraId="6D09737A" w14:textId="77777777"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 prikazuje na izabranom jeziku.</w:t>
      </w:r>
    </w:p>
    <w:p w14:paraId="1EA0119F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7DD0D5CD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FA71FE5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597F68EF" w14:textId="66E50E8F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Jezik je promenjen.</w:t>
      </w:r>
    </w:p>
    <w:p w14:paraId="07E98360" w14:textId="18E56252" w:rsidR="00786068" w:rsidRPr="003372D3" w:rsidRDefault="00330F5D" w:rsidP="00786068">
      <w:pPr>
        <w:pStyle w:val="Heading2"/>
        <w:rPr>
          <w:lang w:val="sr-Latn-CS"/>
        </w:rPr>
      </w:pPr>
      <w:bookmarkStart w:id="11" w:name="_Toc72772533"/>
      <w:r>
        <w:rPr>
          <w:lang w:val="sr-Latn-CS"/>
        </w:rPr>
        <w:t>Naručivanje</w:t>
      </w:r>
      <w:bookmarkEnd w:id="11"/>
    </w:p>
    <w:p w14:paraId="2461B8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F353F8" w14:textId="217B8F6E" w:rsidR="007E0B43" w:rsidRDefault="00330F5D" w:rsidP="007E0B43">
      <w:pPr>
        <w:pStyle w:val="BodyText"/>
        <w:rPr>
          <w:lang w:val="sr-Latn-CS"/>
        </w:rPr>
      </w:pPr>
      <w:r>
        <w:rPr>
          <w:lang w:val="sr-Latn-CS"/>
        </w:rPr>
        <w:t>Naručivanje željene hrane</w:t>
      </w:r>
      <w:r w:rsidR="00932297">
        <w:rPr>
          <w:lang w:val="sr-Latn-CS"/>
        </w:rPr>
        <w:t>.</w:t>
      </w:r>
    </w:p>
    <w:p w14:paraId="38E92623" w14:textId="64A6BD62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Akter:</w:t>
      </w:r>
    </w:p>
    <w:p w14:paraId="6368ECC5" w14:textId="0D3FAB53" w:rsidR="007E0B43" w:rsidRDefault="00330F5D" w:rsidP="007E0B43">
      <w:pPr>
        <w:pStyle w:val="BodyText"/>
        <w:rPr>
          <w:lang w:val="sr-Latn-CS"/>
        </w:rPr>
      </w:pPr>
      <w:r>
        <w:rPr>
          <w:lang w:val="sr-Latn-CS"/>
        </w:rPr>
        <w:t>Član menze</w:t>
      </w:r>
      <w:r w:rsidR="007E0B43">
        <w:rPr>
          <w:lang w:val="sr-Latn-CS"/>
        </w:rPr>
        <w:t>.</w:t>
      </w:r>
    </w:p>
    <w:p w14:paraId="4B503C8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02EBD4A" w14:textId="1A935971" w:rsidR="007E0B43" w:rsidRDefault="0046076F" w:rsidP="007E0B43">
      <w:pPr>
        <w:pStyle w:val="BodyText"/>
        <w:rPr>
          <w:lang w:val="sr-Latn-CS"/>
        </w:rPr>
      </w:pPr>
      <w:r>
        <w:rPr>
          <w:lang w:val="sr-Latn-CS"/>
        </w:rPr>
        <w:t>Registrovanje na sistem</w:t>
      </w:r>
      <w:r w:rsidR="00E12C8B">
        <w:rPr>
          <w:lang w:val="sr-Latn-CS"/>
        </w:rPr>
        <w:t xml:space="preserve"> kao član menze</w:t>
      </w:r>
      <w:r w:rsidR="00932297">
        <w:rPr>
          <w:lang w:val="sr-Latn-CS"/>
        </w:rPr>
        <w:t>.</w:t>
      </w:r>
    </w:p>
    <w:p w14:paraId="7C20AD3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CA17E42" w14:textId="37324171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46076F">
        <w:rPr>
          <w:lang w:val="sr-Latn-CS"/>
        </w:rPr>
        <w:t>hranu koju želi da poruči</w:t>
      </w:r>
      <w:r>
        <w:rPr>
          <w:lang w:val="sr-Latn-CS"/>
        </w:rPr>
        <w:t>.</w:t>
      </w:r>
    </w:p>
    <w:p w14:paraId="2A755FDA" w14:textId="2DFAEA0A" w:rsidR="00D270AF" w:rsidRDefault="0046076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Prosleđuje porudžbinu</w:t>
      </w:r>
      <w:r w:rsidR="00D270AF">
        <w:rPr>
          <w:lang w:val="sr-Latn-CS"/>
        </w:rPr>
        <w:t>.</w:t>
      </w:r>
    </w:p>
    <w:p w14:paraId="708F43AC" w14:textId="44633BD3" w:rsidR="0046076F" w:rsidRDefault="0046076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Potvrđuje porudžbinu.</w:t>
      </w:r>
    </w:p>
    <w:p w14:paraId="73EAF8A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1852CD75" w14:textId="6F1BB24F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</w:t>
      </w:r>
      <w:r w:rsidR="0046076F">
        <w:rPr>
          <w:lang w:val="sr-Latn-CS"/>
        </w:rPr>
        <w:t>a</w:t>
      </w:r>
      <w:r>
        <w:rPr>
          <w:lang w:val="sr-Latn-CS"/>
        </w:rPr>
        <w:t>.</w:t>
      </w:r>
    </w:p>
    <w:p w14:paraId="3BA0B56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F5D1215" w14:textId="6226D9A4" w:rsidR="007E0B43" w:rsidRDefault="0046076F" w:rsidP="00D270AF">
      <w:pPr>
        <w:pStyle w:val="BodyText"/>
        <w:rPr>
          <w:lang w:val="sr-Latn-CS"/>
        </w:rPr>
      </w:pPr>
      <w:r>
        <w:rPr>
          <w:lang w:val="sr-Latn-CS"/>
        </w:rPr>
        <w:t>Porudžbina je poslata i korisnik je očekuje</w:t>
      </w:r>
      <w:r w:rsidR="00932297">
        <w:rPr>
          <w:lang w:val="sr-Latn-CS"/>
        </w:rPr>
        <w:t>.</w:t>
      </w:r>
    </w:p>
    <w:p w14:paraId="508B704B" w14:textId="5DD18D9C" w:rsidR="00786068" w:rsidRPr="003372D3" w:rsidRDefault="0046076F" w:rsidP="00786068">
      <w:pPr>
        <w:pStyle w:val="Heading2"/>
        <w:rPr>
          <w:lang w:val="sr-Latn-CS"/>
        </w:rPr>
      </w:pPr>
      <w:bookmarkStart w:id="12" w:name="_Toc72772534"/>
      <w:r>
        <w:rPr>
          <w:lang w:val="sr-Latn-CS"/>
        </w:rPr>
        <w:t>Uplata novca</w:t>
      </w:r>
      <w:bookmarkEnd w:id="12"/>
    </w:p>
    <w:p w14:paraId="105FBDB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3FE18D4" w14:textId="13A9A71D" w:rsidR="007E0B43" w:rsidRDefault="0046076F" w:rsidP="007E0B43">
      <w:pPr>
        <w:pStyle w:val="BodyText"/>
        <w:rPr>
          <w:lang w:val="sr-Latn-CS"/>
        </w:rPr>
      </w:pPr>
      <w:r>
        <w:rPr>
          <w:lang w:val="sr-Latn-CS"/>
        </w:rPr>
        <w:t>Uplata novca na kartici koji se koristi za plaćanje obroka</w:t>
      </w:r>
      <w:r w:rsidR="003A60C6">
        <w:rPr>
          <w:lang w:val="sr-Latn-CS"/>
        </w:rPr>
        <w:t>.</w:t>
      </w:r>
    </w:p>
    <w:p w14:paraId="060B66D1" w14:textId="6BBC3EF4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Akter:</w:t>
      </w:r>
    </w:p>
    <w:p w14:paraId="7E7425AE" w14:textId="2513A86A" w:rsidR="007E0B43" w:rsidRDefault="0046076F" w:rsidP="007E0B43">
      <w:pPr>
        <w:pStyle w:val="BodyText"/>
        <w:rPr>
          <w:lang w:val="sr-Latn-CS"/>
        </w:rPr>
      </w:pPr>
      <w:r>
        <w:rPr>
          <w:lang w:val="sr-Latn-CS"/>
        </w:rPr>
        <w:t>Član menze</w:t>
      </w:r>
      <w:r w:rsidR="007E0B43">
        <w:rPr>
          <w:lang w:val="sr-Latn-CS"/>
        </w:rPr>
        <w:t>.</w:t>
      </w:r>
    </w:p>
    <w:p w14:paraId="48D688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A1CF347" w14:textId="77777777" w:rsidR="00E12C8B" w:rsidRDefault="00E12C8B" w:rsidP="00E12C8B">
      <w:pPr>
        <w:pStyle w:val="BodyText"/>
        <w:rPr>
          <w:lang w:val="sr-Latn-CS"/>
        </w:rPr>
      </w:pPr>
      <w:r>
        <w:rPr>
          <w:lang w:val="sr-Latn-CS"/>
        </w:rPr>
        <w:t>Registrovanje na sistem kao član menze.</w:t>
      </w:r>
    </w:p>
    <w:p w14:paraId="744145D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720B09C" w14:textId="2F0D72A9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6076F">
        <w:rPr>
          <w:lang w:val="sr-Latn-CS"/>
        </w:rPr>
        <w:t>uplatu novca na kartici</w:t>
      </w:r>
      <w:r>
        <w:rPr>
          <w:lang w:val="sr-Latn-CS"/>
        </w:rPr>
        <w:t>.</w:t>
      </w:r>
    </w:p>
    <w:p w14:paraId="0C23F504" w14:textId="5E1792A7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</w:t>
      </w:r>
      <w:r w:rsidR="0046076F">
        <w:rPr>
          <w:lang w:val="sr-Latn-CS"/>
        </w:rPr>
        <w:t xml:space="preserve"> formom za unos podataka o plaćanju</w:t>
      </w:r>
      <w:r>
        <w:rPr>
          <w:lang w:val="sr-Latn-CS"/>
        </w:rPr>
        <w:t>.</w:t>
      </w:r>
    </w:p>
    <w:p w14:paraId="4961EA6F" w14:textId="2152BB76" w:rsidR="0046076F" w:rsidRDefault="0046076F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Potvrda plaćanja nakon popunjavanja adekvatne forme.</w:t>
      </w:r>
    </w:p>
    <w:p w14:paraId="7DEE55D6" w14:textId="330B34F7" w:rsidR="0046076F" w:rsidRDefault="0046076F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Dobijanje povratne informacije o statusu uplate.</w:t>
      </w:r>
    </w:p>
    <w:p w14:paraId="5A7B519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7F64ECC" w14:textId="20C82BD3" w:rsidR="007E0B43" w:rsidRDefault="0046076F" w:rsidP="0046076F">
      <w:pPr>
        <w:pStyle w:val="BodyText"/>
        <w:rPr>
          <w:lang w:val="sr-Latn-CS"/>
        </w:rPr>
      </w:pPr>
      <w:r>
        <w:rPr>
          <w:lang w:val="sr-Latn-CS"/>
        </w:rPr>
        <w:t>Zgužvan novac u slučaju uplate na kešomatu ili pogrešno uneti podaci u slučaju online uplate</w:t>
      </w:r>
      <w:r w:rsidR="003A60C6">
        <w:rPr>
          <w:lang w:val="sr-Latn-CS"/>
        </w:rPr>
        <w:t>.</w:t>
      </w:r>
    </w:p>
    <w:p w14:paraId="4F39B76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43D0B2E" w14:textId="029224CF" w:rsidR="007E0B43" w:rsidRDefault="0046076F" w:rsidP="003A60C6">
      <w:pPr>
        <w:pStyle w:val="BodyText"/>
        <w:rPr>
          <w:lang w:val="sr-Latn-CS"/>
        </w:rPr>
      </w:pPr>
      <w:r>
        <w:rPr>
          <w:lang w:val="sr-Latn-CS"/>
        </w:rPr>
        <w:t>Korisnik ima na raspolaganju novac koji može da iskoristi za kupovinu obroka</w:t>
      </w:r>
      <w:r w:rsidR="003A60C6">
        <w:rPr>
          <w:lang w:val="sr-Latn-CS"/>
        </w:rPr>
        <w:t>.</w:t>
      </w:r>
    </w:p>
    <w:p w14:paraId="64E2E915" w14:textId="17FB5353" w:rsidR="00786068" w:rsidRPr="003372D3" w:rsidRDefault="0087598E" w:rsidP="00786068">
      <w:pPr>
        <w:pStyle w:val="Heading2"/>
        <w:rPr>
          <w:lang w:val="sr-Latn-CS"/>
        </w:rPr>
      </w:pPr>
      <w:bookmarkStart w:id="13" w:name="_Toc72772535"/>
      <w:r>
        <w:rPr>
          <w:lang w:val="sr-Latn-CS"/>
        </w:rPr>
        <w:t>Komentarisanje</w:t>
      </w:r>
      <w:bookmarkEnd w:id="13"/>
    </w:p>
    <w:p w14:paraId="7014B0C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4CDCC0E" w14:textId="19178086" w:rsidR="007E0B43" w:rsidRDefault="0087598E" w:rsidP="007E0B43">
      <w:pPr>
        <w:pStyle w:val="BodyText"/>
        <w:rPr>
          <w:lang w:val="sr-Latn-CS"/>
        </w:rPr>
      </w:pPr>
      <w:r>
        <w:rPr>
          <w:lang w:val="sr-Latn-CS"/>
        </w:rPr>
        <w:t>Ostavljanje utiska o kvalitetu dostave</w:t>
      </w:r>
      <w:r w:rsidR="0025395B">
        <w:rPr>
          <w:lang w:val="sr-Latn-CS"/>
        </w:rPr>
        <w:t>.</w:t>
      </w:r>
    </w:p>
    <w:p w14:paraId="461A1D50" w14:textId="35AA4888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Akter:</w:t>
      </w:r>
    </w:p>
    <w:p w14:paraId="54557565" w14:textId="77777777" w:rsidR="0087598E" w:rsidRDefault="0087598E" w:rsidP="0087598E">
      <w:pPr>
        <w:pStyle w:val="BodyText"/>
        <w:rPr>
          <w:lang w:val="sr-Latn-CS"/>
        </w:rPr>
      </w:pPr>
      <w:r>
        <w:rPr>
          <w:lang w:val="sr-Latn-CS"/>
        </w:rPr>
        <w:t>Član menze.</w:t>
      </w:r>
    </w:p>
    <w:p w14:paraId="15F1A8F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EBD53B" w14:textId="1B62D922" w:rsidR="007E0B43" w:rsidRDefault="0087598E" w:rsidP="007E0B43">
      <w:pPr>
        <w:pStyle w:val="BodyText"/>
        <w:rPr>
          <w:lang w:val="sr-Latn-CS"/>
        </w:rPr>
      </w:pPr>
      <w:r>
        <w:rPr>
          <w:lang w:val="sr-Latn-CS"/>
        </w:rPr>
        <w:t>Registrovanje na sistem</w:t>
      </w:r>
      <w:r w:rsidR="0025395B">
        <w:rPr>
          <w:lang w:val="sr-Latn-CS"/>
        </w:rPr>
        <w:t>.</w:t>
      </w:r>
    </w:p>
    <w:p w14:paraId="5C603FE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3806A57" w14:textId="64720BD2" w:rsidR="007E0B43" w:rsidRDefault="0087598E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Naručivanje</w:t>
      </w:r>
      <w:r w:rsidR="0025395B">
        <w:rPr>
          <w:lang w:val="sr-Latn-CS"/>
        </w:rPr>
        <w:t>.</w:t>
      </w:r>
    </w:p>
    <w:p w14:paraId="207C7B40" w14:textId="19001807" w:rsidR="0025395B" w:rsidRDefault="0087598E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Komentarisanje izvršene dostave u odgovarajućoj sekciji za komentare</w:t>
      </w:r>
      <w:r w:rsidR="0025395B">
        <w:rPr>
          <w:lang w:val="sr-Latn-CS"/>
        </w:rPr>
        <w:t>.</w:t>
      </w:r>
    </w:p>
    <w:p w14:paraId="6291129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2837B4E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91E459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9616FA0" w14:textId="536B69C6" w:rsidR="007E0B43" w:rsidRDefault="0087598E" w:rsidP="007E0B43">
      <w:pPr>
        <w:pStyle w:val="BodyText"/>
        <w:rPr>
          <w:lang w:val="sr-Latn-CS"/>
        </w:rPr>
      </w:pPr>
      <w:r>
        <w:rPr>
          <w:lang w:val="sr-Latn-CS"/>
        </w:rPr>
        <w:t>Ukoliko je komentar adekvatan postoji mogućnost da se poboljšaju usluge dostave kao i sama hrana</w:t>
      </w:r>
      <w:r w:rsidR="0025395B">
        <w:rPr>
          <w:lang w:val="sr-Latn-CS"/>
        </w:rPr>
        <w:t>.</w:t>
      </w:r>
    </w:p>
    <w:p w14:paraId="0A0433EE" w14:textId="1A4C50FC" w:rsidR="00786068" w:rsidRPr="003372D3" w:rsidRDefault="0087598E" w:rsidP="00786068">
      <w:pPr>
        <w:pStyle w:val="Heading2"/>
        <w:rPr>
          <w:lang w:val="sr-Latn-CS"/>
        </w:rPr>
      </w:pPr>
      <w:bookmarkStart w:id="14" w:name="_Toc72772536"/>
      <w:r>
        <w:rPr>
          <w:lang w:val="sr-Latn-CS"/>
        </w:rPr>
        <w:lastRenderedPageBreak/>
        <w:t>Praćenje narudžbine</w:t>
      </w:r>
      <w:bookmarkEnd w:id="14"/>
    </w:p>
    <w:p w14:paraId="5E48ED0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EBA0EE5" w14:textId="68F2853C"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</w:t>
      </w:r>
      <w:r w:rsidR="0087598E">
        <w:rPr>
          <w:lang w:val="sr-Latn-CS"/>
        </w:rPr>
        <w:t>lokacije</w:t>
      </w:r>
      <w:r w:rsidR="00E55045">
        <w:rPr>
          <w:lang w:val="sr-Latn-CS"/>
        </w:rPr>
        <w:t xml:space="preserve"> </w:t>
      </w:r>
      <w:r w:rsidR="0087598E">
        <w:rPr>
          <w:lang w:val="sr-Latn-CS"/>
        </w:rPr>
        <w:t>dostavljača</w:t>
      </w:r>
      <w:r>
        <w:rPr>
          <w:lang w:val="sr-Latn-CS"/>
        </w:rPr>
        <w:t>.</w:t>
      </w:r>
    </w:p>
    <w:p w14:paraId="32DA2981" w14:textId="3AEE44A9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Akter:</w:t>
      </w:r>
    </w:p>
    <w:p w14:paraId="76770A2F" w14:textId="7A1B169A" w:rsidR="007E0B43" w:rsidRDefault="0087598E" w:rsidP="007E0B43">
      <w:pPr>
        <w:pStyle w:val="BodyText"/>
        <w:rPr>
          <w:lang w:val="sr-Latn-CS"/>
        </w:rPr>
      </w:pPr>
      <w:r>
        <w:rPr>
          <w:lang w:val="sr-Latn-CS"/>
        </w:rPr>
        <w:t>Član menze</w:t>
      </w:r>
      <w:r w:rsidR="007E0B43">
        <w:rPr>
          <w:lang w:val="sr-Latn-CS"/>
        </w:rPr>
        <w:t>.</w:t>
      </w:r>
    </w:p>
    <w:p w14:paraId="4FCEA27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3ADEB98" w14:textId="77777777" w:rsidR="00E12C8B" w:rsidRDefault="00E12C8B" w:rsidP="00E12C8B">
      <w:pPr>
        <w:pStyle w:val="BodyText"/>
        <w:rPr>
          <w:lang w:val="sr-Latn-CS"/>
        </w:rPr>
      </w:pPr>
      <w:r>
        <w:rPr>
          <w:lang w:val="sr-Latn-CS"/>
        </w:rPr>
        <w:t>Registrovanje na sistem kao član menze.</w:t>
      </w:r>
    </w:p>
    <w:p w14:paraId="386854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57462AF" w14:textId="5EF190C4"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87598E">
        <w:rPr>
          <w:lang w:val="sr-Latn-CS"/>
        </w:rPr>
        <w:t>lokacije dostavljača</w:t>
      </w:r>
      <w:r>
        <w:rPr>
          <w:lang w:val="sr-Latn-CS"/>
        </w:rPr>
        <w:t>.</w:t>
      </w:r>
    </w:p>
    <w:p w14:paraId="2CFA81BB" w14:textId="1944EA56" w:rsidR="00373231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</w:t>
      </w:r>
      <w:r w:rsidR="0087598E">
        <w:rPr>
          <w:lang w:val="sr-Latn-CS"/>
        </w:rPr>
        <w:t xml:space="preserve"> lokacijom dostavljača</w:t>
      </w:r>
      <w:r>
        <w:rPr>
          <w:lang w:val="sr-Latn-CS"/>
        </w:rPr>
        <w:t>.</w:t>
      </w:r>
    </w:p>
    <w:p w14:paraId="214FB89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A68D0D9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220C87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EB7101C" w14:textId="2D35A06B"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87598E">
        <w:rPr>
          <w:lang w:val="sr-Latn-CS"/>
        </w:rPr>
        <w:t>lokacijom dostavljača</w:t>
      </w:r>
      <w:r>
        <w:rPr>
          <w:lang w:val="sr-Latn-CS"/>
        </w:rPr>
        <w:t>.</w:t>
      </w:r>
    </w:p>
    <w:p w14:paraId="7FF1F9AE" w14:textId="5CC4779B" w:rsidR="00786068" w:rsidRPr="003372D3" w:rsidRDefault="0087598E" w:rsidP="00786068">
      <w:pPr>
        <w:pStyle w:val="Heading2"/>
        <w:rPr>
          <w:lang w:val="sr-Latn-CS"/>
        </w:rPr>
      </w:pPr>
      <w:bookmarkStart w:id="15" w:name="_Toc72772537"/>
      <w:r>
        <w:rPr>
          <w:lang w:val="sr-Latn-CS"/>
        </w:rPr>
        <w:t>Potvrda dostave</w:t>
      </w:r>
      <w:bookmarkEnd w:id="15"/>
    </w:p>
    <w:p w14:paraId="01047D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4542EE1" w14:textId="1395D3D4" w:rsidR="007E0B43" w:rsidRDefault="00E12C8B" w:rsidP="007E0B43">
      <w:pPr>
        <w:pStyle w:val="BodyText"/>
        <w:rPr>
          <w:lang w:val="sr-Latn-CS"/>
        </w:rPr>
      </w:pPr>
      <w:r>
        <w:rPr>
          <w:lang w:val="sr-Latn-CS"/>
        </w:rPr>
        <w:t>Dostavljač preko odgovarajuće stranice pritiskom na dugme potvrđuje uspešnost dostave</w:t>
      </w:r>
      <w:r w:rsidR="00B40836">
        <w:rPr>
          <w:lang w:val="sr-Latn-CS"/>
        </w:rPr>
        <w:t>.</w:t>
      </w:r>
    </w:p>
    <w:p w14:paraId="4C9739B7" w14:textId="56B5B0ED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Akter:</w:t>
      </w:r>
    </w:p>
    <w:p w14:paraId="608E0DDD" w14:textId="7F5E10C1" w:rsidR="007E0B43" w:rsidRDefault="00E12C8B" w:rsidP="007E0B43">
      <w:pPr>
        <w:pStyle w:val="BodyText"/>
        <w:rPr>
          <w:lang w:val="sr-Latn-CS"/>
        </w:rPr>
      </w:pPr>
      <w:r>
        <w:rPr>
          <w:lang w:val="sr-Latn-CS"/>
        </w:rPr>
        <w:t>Dostavljač</w:t>
      </w:r>
      <w:r w:rsidR="007E0B43">
        <w:rPr>
          <w:lang w:val="sr-Latn-CS"/>
        </w:rPr>
        <w:t>.</w:t>
      </w:r>
    </w:p>
    <w:p w14:paraId="44B6BA7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11D3A22" w14:textId="2FD5B01E" w:rsidR="007E0B43" w:rsidRDefault="00E12C8B" w:rsidP="00E12C8B">
      <w:pPr>
        <w:pStyle w:val="BodyText"/>
        <w:rPr>
          <w:lang w:val="sr-Latn-CS"/>
        </w:rPr>
      </w:pPr>
      <w:r>
        <w:rPr>
          <w:lang w:val="sr-Latn-CS"/>
        </w:rPr>
        <w:t>Registrovanje na sistem kao dostavljač</w:t>
      </w:r>
      <w:r w:rsidR="00B40836">
        <w:rPr>
          <w:lang w:val="sr-Latn-CS"/>
        </w:rPr>
        <w:t>.</w:t>
      </w:r>
    </w:p>
    <w:p w14:paraId="494BF3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1C2DA93" w14:textId="79DCD230"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E12C8B">
        <w:rPr>
          <w:lang w:val="sr-Latn-CS"/>
        </w:rPr>
        <w:t>potvrdu dostave</w:t>
      </w:r>
      <w:r>
        <w:rPr>
          <w:lang w:val="sr-Latn-CS"/>
        </w:rPr>
        <w:t>.</w:t>
      </w:r>
    </w:p>
    <w:p w14:paraId="2B47F2F3" w14:textId="6695171D"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stranica za </w:t>
      </w:r>
      <w:r w:rsidR="00E12C8B">
        <w:rPr>
          <w:lang w:val="sr-Latn-CS"/>
        </w:rPr>
        <w:t>potvrđivanje dostave</w:t>
      </w:r>
      <w:r>
        <w:rPr>
          <w:lang w:val="sr-Latn-CS"/>
        </w:rPr>
        <w:t>.</w:t>
      </w:r>
    </w:p>
    <w:p w14:paraId="02401AF1" w14:textId="426002D2" w:rsidR="00F93061" w:rsidRDefault="00E12C8B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Dostavljač pritiskom na dugme izvršava željenu akciju</w:t>
      </w:r>
      <w:r w:rsidR="00F93061">
        <w:rPr>
          <w:lang w:val="sr-Latn-CS"/>
        </w:rPr>
        <w:t>.</w:t>
      </w:r>
    </w:p>
    <w:p w14:paraId="70563EAE" w14:textId="0F3CBB4E" w:rsidR="00F93061" w:rsidRDefault="00E12C8B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Pojavom odgovarajućeg prozora dostavljač zna da je uspešno izvršio potvrdu</w:t>
      </w:r>
      <w:r w:rsidR="00F93061">
        <w:rPr>
          <w:lang w:val="sr-Latn-CS"/>
        </w:rPr>
        <w:t>.</w:t>
      </w:r>
    </w:p>
    <w:p w14:paraId="37AF7C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25071CA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32A2F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5F7356" w14:textId="6A343201" w:rsidR="007E0B43" w:rsidRDefault="00E12C8B" w:rsidP="00B40836">
      <w:pPr>
        <w:pStyle w:val="BodyText"/>
        <w:rPr>
          <w:lang w:val="sr-Latn-CS"/>
        </w:rPr>
      </w:pPr>
      <w:r>
        <w:rPr>
          <w:lang w:val="sr-Latn-CS"/>
        </w:rPr>
        <w:t>Uspešno završen proces dostave</w:t>
      </w:r>
      <w:r w:rsidR="00B40836">
        <w:rPr>
          <w:lang w:val="sr-Latn-CS"/>
        </w:rPr>
        <w:t>.</w:t>
      </w:r>
    </w:p>
    <w:p w14:paraId="09111658" w14:textId="5EA15540" w:rsidR="00146F5F" w:rsidRPr="00146F5F" w:rsidRDefault="00146F5F" w:rsidP="00146F5F">
      <w:pPr>
        <w:pStyle w:val="Heading2"/>
        <w:rPr>
          <w:lang w:val="sr-Latn-CS"/>
        </w:rPr>
      </w:pPr>
      <w:bookmarkStart w:id="16" w:name="_Toc72772538"/>
      <w:r>
        <w:rPr>
          <w:lang w:val="sr-Latn-CS"/>
        </w:rPr>
        <w:t>Prijem narudžbine</w:t>
      </w:r>
      <w:bookmarkEnd w:id="16"/>
    </w:p>
    <w:p w14:paraId="3827D89F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BAE279F" w14:textId="146CBD24" w:rsidR="00DD4C2E" w:rsidRDefault="00146F5F" w:rsidP="00DD4C2E">
      <w:pPr>
        <w:pStyle w:val="BodyText"/>
        <w:rPr>
          <w:lang w:val="sr-Latn-CS"/>
        </w:rPr>
      </w:pPr>
      <w:r>
        <w:rPr>
          <w:lang w:val="sr-Latn-CS"/>
        </w:rPr>
        <w:t>Primanje narudžbine od korisnika aplikacije (radnik u menzi) ili od radnika u menzi (dostavljač)</w:t>
      </w:r>
      <w:r w:rsidR="00DD4C2E">
        <w:rPr>
          <w:lang w:val="sr-Latn-CS"/>
        </w:rPr>
        <w:t>.</w:t>
      </w:r>
    </w:p>
    <w:p w14:paraId="1332F32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4A5EFEA" w14:textId="0EE1EE62" w:rsidR="00DD4C2E" w:rsidRDefault="00146F5F" w:rsidP="00DD4C2E">
      <w:pPr>
        <w:pStyle w:val="BodyText"/>
        <w:rPr>
          <w:lang w:val="sr-Latn-CS"/>
        </w:rPr>
      </w:pPr>
      <w:r>
        <w:rPr>
          <w:lang w:val="sr-Latn-CS"/>
        </w:rPr>
        <w:t>Dostavljač, radnik u menzi</w:t>
      </w:r>
      <w:r w:rsidR="00DD4C2E">
        <w:rPr>
          <w:lang w:val="sr-Latn-CS"/>
        </w:rPr>
        <w:t>.</w:t>
      </w:r>
    </w:p>
    <w:p w14:paraId="0CF19CF5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53CDC38D" w14:textId="4ABC050A" w:rsidR="00146F5F" w:rsidRDefault="00146F5F" w:rsidP="00146F5F">
      <w:pPr>
        <w:pStyle w:val="BodyText"/>
        <w:rPr>
          <w:lang w:val="sr-Latn-CS"/>
        </w:rPr>
      </w:pPr>
      <w:r>
        <w:rPr>
          <w:lang w:val="sr-Latn-CS"/>
        </w:rPr>
        <w:t>Registrovanje na sistem kao dostavljač ili radnik u menzi.</w:t>
      </w:r>
    </w:p>
    <w:p w14:paraId="3FF33B4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134EFD2" w14:textId="095FF1D8" w:rsidR="00146F5F" w:rsidRDefault="00146F5F" w:rsidP="00146F5F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Radnik u menzi prati odgovarajuću stranicu sa narudžbinama</w:t>
      </w:r>
      <w:r w:rsidR="00F72D6A">
        <w:rPr>
          <w:lang w:val="sr-Latn-CS"/>
        </w:rPr>
        <w:t xml:space="preserve"> a dostavljač čeka obaveštenje o prijemu narudžbine</w:t>
      </w:r>
      <w:r>
        <w:rPr>
          <w:lang w:val="sr-Latn-CS"/>
        </w:rPr>
        <w:t>.</w:t>
      </w:r>
    </w:p>
    <w:p w14:paraId="16E148DF" w14:textId="1D74FBB4" w:rsidR="00DD4C2E" w:rsidRDefault="00146F5F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Kada pristigne narudžbina otpočinje se sa prirpemom narudžbine</w:t>
      </w:r>
      <w:r w:rsidR="00DD4C2E">
        <w:rPr>
          <w:lang w:val="sr-Latn-CS"/>
        </w:rPr>
        <w:t>.</w:t>
      </w:r>
    </w:p>
    <w:p w14:paraId="78F92DF6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A6530A7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083AED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1C98225" w14:textId="132767B3" w:rsidR="00DD4C2E" w:rsidRDefault="00146F5F" w:rsidP="00DD4C2E">
      <w:pPr>
        <w:pStyle w:val="BodyText"/>
        <w:rPr>
          <w:lang w:val="sr-Latn-CS"/>
        </w:rPr>
      </w:pPr>
      <w:r>
        <w:rPr>
          <w:lang w:val="sr-Latn-CS"/>
        </w:rPr>
        <w:t>Obrada pristigle narudžbine</w:t>
      </w:r>
      <w:r w:rsidR="00DD4C2E">
        <w:rPr>
          <w:lang w:val="sr-Latn-CS"/>
        </w:rPr>
        <w:t>.</w:t>
      </w:r>
    </w:p>
    <w:p w14:paraId="6A929C6E" w14:textId="11C40481" w:rsidR="00786068" w:rsidRPr="003372D3" w:rsidRDefault="00F72D6A" w:rsidP="00785A86">
      <w:pPr>
        <w:pStyle w:val="Heading2"/>
        <w:rPr>
          <w:lang w:val="sr-Latn-CS"/>
        </w:rPr>
      </w:pPr>
      <w:bookmarkStart w:id="17" w:name="_Toc72772539"/>
      <w:r>
        <w:rPr>
          <w:lang w:val="sr-Latn-CS"/>
        </w:rPr>
        <w:t>Prosleđivanje narudžbine</w:t>
      </w:r>
      <w:bookmarkEnd w:id="17"/>
    </w:p>
    <w:p w14:paraId="158823BF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2D00C90" w14:textId="2EEED40C" w:rsidR="007E0B43" w:rsidRDefault="00F72D6A" w:rsidP="007E0B43">
      <w:pPr>
        <w:pStyle w:val="BodyText"/>
        <w:rPr>
          <w:lang w:val="sr-Latn-CS"/>
        </w:rPr>
      </w:pPr>
      <w:r>
        <w:rPr>
          <w:lang w:val="sr-Latn-CS"/>
        </w:rPr>
        <w:t>Radnik u menzi prosleđuje narudžbinu dostavljaču</w:t>
      </w:r>
      <w:r w:rsidR="00C549E0">
        <w:rPr>
          <w:lang w:val="sr-Latn-CS"/>
        </w:rPr>
        <w:t>.</w:t>
      </w:r>
    </w:p>
    <w:p w14:paraId="227EB04E" w14:textId="7FC312B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Akter:</w:t>
      </w:r>
    </w:p>
    <w:p w14:paraId="713E5874" w14:textId="4F8A17E2" w:rsidR="007E0B43" w:rsidRDefault="00F72D6A" w:rsidP="007E0B43">
      <w:pPr>
        <w:pStyle w:val="BodyText"/>
        <w:rPr>
          <w:lang w:val="sr-Latn-CS"/>
        </w:rPr>
      </w:pPr>
      <w:r>
        <w:rPr>
          <w:lang w:val="sr-Latn-CS"/>
        </w:rPr>
        <w:t>Ranik u menzi</w:t>
      </w:r>
      <w:r w:rsidR="007E0B43">
        <w:rPr>
          <w:lang w:val="sr-Latn-CS"/>
        </w:rPr>
        <w:t>.</w:t>
      </w:r>
    </w:p>
    <w:p w14:paraId="7FD45C3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E29069" w14:textId="40D33B25" w:rsidR="007E0B43" w:rsidRDefault="00F72D6A" w:rsidP="007E0B43">
      <w:pPr>
        <w:pStyle w:val="BodyText"/>
        <w:rPr>
          <w:lang w:val="sr-Latn-CS"/>
        </w:rPr>
      </w:pPr>
      <w:bookmarkStart w:id="18" w:name="_Hlk67952003"/>
      <w:r>
        <w:rPr>
          <w:lang w:val="sr-Latn-CS"/>
        </w:rPr>
        <w:t>Registrovanje na sistem kao radnik u menzi</w:t>
      </w:r>
      <w:bookmarkEnd w:id="18"/>
      <w:r w:rsidR="00C549E0">
        <w:rPr>
          <w:lang w:val="sr-Latn-CS"/>
        </w:rPr>
        <w:t>.</w:t>
      </w:r>
    </w:p>
    <w:p w14:paraId="5ECACB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4E67443" w14:textId="74716C58" w:rsidR="007E0B43" w:rsidRDefault="00F72D6A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Radnik u menzi</w:t>
      </w:r>
      <w:r w:rsidR="00C549E0">
        <w:rPr>
          <w:lang w:val="sr-Latn-CS"/>
        </w:rPr>
        <w:t xml:space="preserve"> </w:t>
      </w:r>
      <w:r>
        <w:rPr>
          <w:lang w:val="sr-Latn-CS"/>
        </w:rPr>
        <w:t>obaveštava dostavljača o spremnoj narudžbini</w:t>
      </w:r>
      <w:r w:rsidR="00C549E0">
        <w:rPr>
          <w:lang w:val="sr-Latn-CS"/>
        </w:rPr>
        <w:t>.</w:t>
      </w:r>
    </w:p>
    <w:p w14:paraId="3E565A1D" w14:textId="42ED932A" w:rsidR="00F72D6A" w:rsidRDefault="00F72D6A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Predaja narudžbine uz propratne informacije o poručiocu. </w:t>
      </w:r>
    </w:p>
    <w:p w14:paraId="7C6511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C56F612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2AE4A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B93E6BD" w14:textId="6D90DF19" w:rsidR="007E0B43" w:rsidRDefault="00F72D6A" w:rsidP="00C549E0">
      <w:pPr>
        <w:pStyle w:val="BodyText"/>
        <w:rPr>
          <w:lang w:val="sr-Latn-CS"/>
        </w:rPr>
      </w:pPr>
      <w:r>
        <w:rPr>
          <w:lang w:val="sr-Latn-CS"/>
        </w:rPr>
        <w:t>Narudžbina je obrađena i na putu je ka poručiocu</w:t>
      </w:r>
      <w:r w:rsidR="007E0B43">
        <w:rPr>
          <w:lang w:val="sr-Latn-CS"/>
        </w:rPr>
        <w:t>.</w:t>
      </w:r>
    </w:p>
    <w:p w14:paraId="2407C058" w14:textId="1B512824" w:rsidR="00786068" w:rsidRPr="003372D3" w:rsidRDefault="00F72D6A" w:rsidP="00786068">
      <w:pPr>
        <w:pStyle w:val="Heading2"/>
        <w:rPr>
          <w:lang w:val="sr-Latn-CS"/>
        </w:rPr>
      </w:pPr>
      <w:bookmarkStart w:id="19" w:name="_Toc72772540"/>
      <w:r>
        <w:rPr>
          <w:lang w:val="sr-Latn-CS"/>
        </w:rPr>
        <w:t>Održavanje menija</w:t>
      </w:r>
      <w:bookmarkEnd w:id="19"/>
    </w:p>
    <w:p w14:paraId="586AC828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8D9EB8" w14:textId="44AE808F" w:rsidR="007E0B43" w:rsidRDefault="00F72D6A" w:rsidP="007E0B43">
      <w:pPr>
        <w:pStyle w:val="BodyText"/>
        <w:rPr>
          <w:lang w:val="sr-Latn-CS"/>
        </w:rPr>
      </w:pPr>
      <w:r>
        <w:rPr>
          <w:lang w:val="sr-Latn-CS"/>
        </w:rPr>
        <w:t>Ažuriranje aktuelnog menija na dnevnom nivou</w:t>
      </w:r>
      <w:r w:rsidR="00407EF3">
        <w:rPr>
          <w:lang w:val="sr-Latn-CS"/>
        </w:rPr>
        <w:t>.</w:t>
      </w:r>
    </w:p>
    <w:p w14:paraId="3B0EB9CF" w14:textId="47EEE714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Akter:</w:t>
      </w:r>
    </w:p>
    <w:p w14:paraId="3EFB002F" w14:textId="3FC371BB" w:rsidR="007E0B43" w:rsidRDefault="00F72D6A" w:rsidP="007E0B43">
      <w:pPr>
        <w:pStyle w:val="BodyText"/>
        <w:rPr>
          <w:lang w:val="sr-Latn-CS"/>
        </w:rPr>
      </w:pPr>
      <w:r>
        <w:rPr>
          <w:lang w:val="sr-Latn-CS"/>
        </w:rPr>
        <w:t>Radnik u menzi</w:t>
      </w:r>
      <w:r w:rsidR="007E0B43">
        <w:rPr>
          <w:lang w:val="sr-Latn-CS"/>
        </w:rPr>
        <w:t>.</w:t>
      </w:r>
    </w:p>
    <w:p w14:paraId="3E42D79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5550DB4" w14:textId="62FA8F71" w:rsidR="007E0B43" w:rsidRDefault="00CA6340" w:rsidP="007E0B43">
      <w:pPr>
        <w:pStyle w:val="BodyText"/>
        <w:rPr>
          <w:lang w:val="sr-Latn-CS"/>
        </w:rPr>
      </w:pPr>
      <w:r>
        <w:rPr>
          <w:lang w:val="sr-Latn-CS"/>
        </w:rPr>
        <w:t>Registrovanje na sistem kao radnik u menzi</w:t>
      </w:r>
      <w:r w:rsidR="00407EF3">
        <w:rPr>
          <w:lang w:val="sr-Latn-CS"/>
        </w:rPr>
        <w:t>.</w:t>
      </w:r>
    </w:p>
    <w:p w14:paraId="4AFB6A10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A20C014" w14:textId="534CBBD2" w:rsidR="00255A41" w:rsidRPr="00255A41" w:rsidRDefault="00CA6340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Provera dostupne hrane za taj dan</w:t>
      </w:r>
      <w:r w:rsidR="00255A41" w:rsidRPr="00255A41">
        <w:rPr>
          <w:lang w:val="sr-Latn-CS"/>
        </w:rPr>
        <w:t>.</w:t>
      </w:r>
    </w:p>
    <w:p w14:paraId="4575980E" w14:textId="6EA65D01" w:rsidR="00255A41" w:rsidRDefault="00CA6340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Ažuriranje menija na stranici kroz adekvatan interfejs</w:t>
      </w:r>
      <w:r w:rsidR="00255A41" w:rsidRPr="00255A41">
        <w:rPr>
          <w:lang w:val="sr-Latn-CS"/>
        </w:rPr>
        <w:t>.</w:t>
      </w:r>
    </w:p>
    <w:p w14:paraId="4B57344A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6B7DE79A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2AEE4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1AA44DDC" w14:textId="3CCC42AF" w:rsidR="00CA6340" w:rsidRDefault="00CA6340" w:rsidP="00CA6340">
      <w:pPr>
        <w:pStyle w:val="BodyText"/>
        <w:rPr>
          <w:lang w:val="sr-Latn-CS"/>
        </w:rPr>
      </w:pPr>
      <w:r>
        <w:rPr>
          <w:lang w:val="sr-Latn-CS"/>
        </w:rPr>
        <w:t>Koenzistentnost informacija o aktuelnom meniju</w:t>
      </w:r>
      <w:r w:rsidR="00686570">
        <w:rPr>
          <w:lang w:val="sr-Latn-CS"/>
        </w:rPr>
        <w:t>.</w:t>
      </w:r>
    </w:p>
    <w:p w14:paraId="7D729E0C" w14:textId="51718273" w:rsidR="00786068" w:rsidRPr="003372D3" w:rsidRDefault="003D60F1" w:rsidP="003D60F1">
      <w:pPr>
        <w:pStyle w:val="Heading2"/>
        <w:rPr>
          <w:lang w:val="sr-Latn-CS"/>
        </w:rPr>
      </w:pPr>
      <w:bookmarkStart w:id="20" w:name="_Toc72772541"/>
      <w:r>
        <w:rPr>
          <w:lang w:val="sr-Latn-CS"/>
        </w:rPr>
        <w:t>Prijavljivanje</w:t>
      </w:r>
      <w:r w:rsidR="003072D4">
        <w:rPr>
          <w:lang w:val="sr-Latn-CS"/>
        </w:rPr>
        <w:t xml:space="preserve"> na sistem</w:t>
      </w:r>
      <w:bookmarkEnd w:id="20"/>
    </w:p>
    <w:p w14:paraId="31263D8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312541C" w14:textId="3CCE77BE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</w:t>
      </w:r>
      <w:r w:rsidR="003072D4">
        <w:rPr>
          <w:lang w:val="sr-Latn-CS"/>
        </w:rPr>
        <w:t>u 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11316C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0137274" w14:textId="50501DC2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3072D4">
        <w:rPr>
          <w:lang w:val="sr-Latn-CS"/>
        </w:rPr>
        <w:t>menz</w:t>
      </w:r>
      <w:r>
        <w:rPr>
          <w:lang w:val="sr-Latn-CS"/>
        </w:rPr>
        <w:t xml:space="preserve">e, </w:t>
      </w:r>
      <w:r w:rsidR="003072D4">
        <w:rPr>
          <w:lang w:val="sr-Latn-CS"/>
        </w:rPr>
        <w:t>Dostavljač</w:t>
      </w:r>
      <w:r>
        <w:rPr>
          <w:lang w:val="sr-Latn-CS"/>
        </w:rPr>
        <w:t xml:space="preserve">, </w:t>
      </w:r>
      <w:r w:rsidR="003072D4">
        <w:rPr>
          <w:lang w:val="sr-Latn-CS"/>
        </w:rPr>
        <w:t>Radnik u menzi</w:t>
      </w:r>
      <w:r>
        <w:rPr>
          <w:lang w:val="sr-Latn-CS"/>
        </w:rPr>
        <w:t>, Administrator.</w:t>
      </w:r>
    </w:p>
    <w:p w14:paraId="751A886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EEF2F1" w14:textId="77777777"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14:paraId="0AEACB3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C82B147" w14:textId="030325F9" w:rsidR="00CF2AB8" w:rsidRPr="00CF2AB8" w:rsidRDefault="003072D4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Pristupa se sajtu aplikacije.</w:t>
      </w:r>
    </w:p>
    <w:p w14:paraId="6CD7E8C0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3209069C" w14:textId="77777777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korisničko ime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14:paraId="1F4F6810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4457FC0A" w14:textId="455DFDEC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 xml:space="preserve">Generiše se </w:t>
      </w:r>
      <w:r w:rsidR="003072D4">
        <w:rPr>
          <w:lang w:val="sr-Latn-CS"/>
        </w:rPr>
        <w:t>jedinstveni token korisnika (JWT)</w:t>
      </w:r>
      <w:r w:rsidRPr="00CF2AB8">
        <w:rPr>
          <w:lang w:val="sr-Latn-CS"/>
        </w:rPr>
        <w:t>.</w:t>
      </w:r>
    </w:p>
    <w:p w14:paraId="7E6CD762" w14:textId="262AC5B4" w:rsidR="007E0B43" w:rsidRPr="00CF2AB8" w:rsidRDefault="003072D4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Učitava se osnovna stranica aplikacije koju svi akteri mogu videti</w:t>
      </w:r>
      <w:r w:rsidR="00CF2AB8" w:rsidRPr="00CF2AB8">
        <w:rPr>
          <w:lang w:val="sr-Latn-CS"/>
        </w:rPr>
        <w:t>.</w:t>
      </w:r>
    </w:p>
    <w:p w14:paraId="308FBCF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5504A96" w14:textId="77777777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444A189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BCF5FB4" w14:textId="653AB53E" w:rsidR="00CA6340" w:rsidRDefault="009D5ECD" w:rsidP="00CA6340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</w:t>
      </w:r>
      <w:r w:rsidR="00736053">
        <w:rPr>
          <w:lang w:val="sr-Latn-CS"/>
        </w:rPr>
        <w:t>u aplikaciju</w:t>
      </w:r>
      <w:r w:rsidR="00CF2AB8" w:rsidRPr="00CF2AB8">
        <w:rPr>
          <w:lang w:val="sr-Latn-CS"/>
        </w:rPr>
        <w:t xml:space="preserve"> i ima pristup specifičnim opcijama u skladu sa svojim privilegijama.</w:t>
      </w:r>
    </w:p>
    <w:p w14:paraId="1ED711AB" w14:textId="789BDF3D" w:rsidR="00736053" w:rsidRPr="003372D3" w:rsidRDefault="00736053" w:rsidP="00736053">
      <w:pPr>
        <w:pStyle w:val="Heading2"/>
        <w:rPr>
          <w:lang w:val="sr-Latn-CS"/>
        </w:rPr>
      </w:pPr>
      <w:bookmarkStart w:id="21" w:name="_Toc72772542"/>
      <w:r>
        <w:rPr>
          <w:lang w:val="sr-Latn-CS"/>
        </w:rPr>
        <w:t>Registracija</w:t>
      </w:r>
      <w:bookmarkEnd w:id="21"/>
    </w:p>
    <w:p w14:paraId="3BCD871E" w14:textId="77777777" w:rsidR="00736053" w:rsidRPr="007E0B43" w:rsidRDefault="00736053" w:rsidP="0073605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C55400" w14:textId="18E9A520" w:rsidR="00736053" w:rsidRDefault="00736053" w:rsidP="00736053">
      <w:pPr>
        <w:pStyle w:val="BodyText"/>
        <w:rPr>
          <w:lang w:val="sr-Latn-CS"/>
        </w:rPr>
      </w:pPr>
      <w:r>
        <w:rPr>
          <w:lang w:val="sr-Latn-CS"/>
        </w:rPr>
        <w:t>Članovi menze kreiraju nalog kako bi mogli da krenu sa korišćenjem aplikacije</w:t>
      </w:r>
      <w:r w:rsidRPr="00CF2AB8">
        <w:rPr>
          <w:lang w:val="sr-Latn-CS"/>
        </w:rPr>
        <w:t>.</w:t>
      </w:r>
    </w:p>
    <w:p w14:paraId="6B34767D" w14:textId="32869714" w:rsidR="00736053" w:rsidRPr="007E0B43" w:rsidRDefault="00736053" w:rsidP="0073605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</w:t>
      </w:r>
      <w:r>
        <w:rPr>
          <w:b/>
          <w:bCs/>
          <w:lang w:val="sr-Latn-CS"/>
        </w:rPr>
        <w:t>e</w:t>
      </w:r>
      <w:r w:rsidRPr="007E0B43">
        <w:rPr>
          <w:b/>
          <w:bCs/>
          <w:lang w:val="sr-Latn-CS"/>
        </w:rPr>
        <w:t>r:</w:t>
      </w:r>
    </w:p>
    <w:p w14:paraId="56B2883A" w14:textId="05AE2CA2" w:rsidR="00736053" w:rsidRDefault="00736053" w:rsidP="00736053">
      <w:pPr>
        <w:pStyle w:val="BodyText"/>
        <w:rPr>
          <w:lang w:val="sr-Latn-CS"/>
        </w:rPr>
      </w:pPr>
      <w:r>
        <w:rPr>
          <w:lang w:val="sr-Latn-CS"/>
        </w:rPr>
        <w:t>Član menze.</w:t>
      </w:r>
    </w:p>
    <w:p w14:paraId="1A210BCA" w14:textId="77777777" w:rsidR="00736053" w:rsidRPr="007E0B43" w:rsidRDefault="00736053" w:rsidP="0073605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CDFB62" w14:textId="5F90D470" w:rsidR="00736053" w:rsidRDefault="00736053" w:rsidP="0073605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</w:t>
      </w:r>
      <w:r>
        <w:rPr>
          <w:lang w:val="sr-Latn-CS"/>
        </w:rPr>
        <w:t>nije registrovan u bazi podataka</w:t>
      </w:r>
      <w:r w:rsidRPr="00CF2AB8">
        <w:rPr>
          <w:lang w:val="sr-Latn-CS"/>
        </w:rPr>
        <w:t>.</w:t>
      </w:r>
    </w:p>
    <w:p w14:paraId="79319E83" w14:textId="77777777" w:rsidR="00736053" w:rsidRPr="007E0B43" w:rsidRDefault="00736053" w:rsidP="0073605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42D84AA" w14:textId="7F5EBA88" w:rsidR="00736053" w:rsidRPr="006D57C2" w:rsidRDefault="00736053" w:rsidP="006D57C2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Pristupa se sajtu aplikacije</w:t>
      </w:r>
      <w:r w:rsidR="006D57C2">
        <w:rPr>
          <w:lang w:val="sr-Latn-CS"/>
        </w:rPr>
        <w:t xml:space="preserve"> i bira se opcija za registraciju</w:t>
      </w:r>
      <w:r w:rsidR="00E75BE6">
        <w:rPr>
          <w:lang w:val="sr-Latn-CS"/>
        </w:rPr>
        <w:t>.</w:t>
      </w:r>
    </w:p>
    <w:p w14:paraId="414759E1" w14:textId="2420C0A1" w:rsidR="00736053" w:rsidRPr="00CF2AB8" w:rsidRDefault="00736053" w:rsidP="0073605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</w:t>
      </w:r>
      <w:r>
        <w:rPr>
          <w:lang w:val="sr-Latn-CS"/>
        </w:rPr>
        <w:t>svoje podatke</w:t>
      </w:r>
      <w:r w:rsidRPr="00CF2AB8">
        <w:rPr>
          <w:lang w:val="sr-Latn-CS"/>
        </w:rPr>
        <w:t>.</w:t>
      </w:r>
    </w:p>
    <w:p w14:paraId="694FEAB2" w14:textId="3061DF52" w:rsidR="00736053" w:rsidRPr="00CF2AB8" w:rsidRDefault="00736053" w:rsidP="0073605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Na osnovu unetih podataka vrši se provera da li korisnik sa unetim brojem kartice postoji u bazi podataka</w:t>
      </w:r>
      <w:r w:rsidRPr="00CF2AB8">
        <w:rPr>
          <w:lang w:val="sr-Latn-CS"/>
        </w:rPr>
        <w:t>.</w:t>
      </w:r>
    </w:p>
    <w:p w14:paraId="39EBA653" w14:textId="1F1DFC0B" w:rsidR="00736053" w:rsidRPr="00CF2AB8" w:rsidRDefault="00736053" w:rsidP="0073605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Dobijanje povratne informacije o uspešnosti registrovanja na sistem. </w:t>
      </w:r>
    </w:p>
    <w:p w14:paraId="20589B11" w14:textId="530E953A" w:rsidR="00736053" w:rsidRDefault="00736053" w:rsidP="0073605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Usled uspešne registracije</w:t>
      </w:r>
      <w:r w:rsidR="00653217">
        <w:rPr>
          <w:lang w:val="sr-Latn-CS"/>
        </w:rPr>
        <w:t xml:space="preserve"> g</w:t>
      </w:r>
      <w:r w:rsidR="00653217" w:rsidRPr="00CF2AB8">
        <w:rPr>
          <w:lang w:val="sr-Latn-CS"/>
        </w:rPr>
        <w:t xml:space="preserve">eneriše se </w:t>
      </w:r>
      <w:r w:rsidR="00653217">
        <w:rPr>
          <w:lang w:val="sr-Latn-CS"/>
        </w:rPr>
        <w:t>jedinstveni token korisnika (JWT)</w:t>
      </w:r>
      <w:r w:rsidRPr="00CF2AB8">
        <w:rPr>
          <w:lang w:val="sr-Latn-CS"/>
        </w:rPr>
        <w:t>.</w:t>
      </w:r>
    </w:p>
    <w:p w14:paraId="717FBABE" w14:textId="11C0F9FC" w:rsidR="00653217" w:rsidRPr="00CF2AB8" w:rsidRDefault="00653217" w:rsidP="0073605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Učitava se osnovna stranica aplikacije koju svi akteri mogu videti.</w:t>
      </w:r>
    </w:p>
    <w:p w14:paraId="18B0DD73" w14:textId="77777777" w:rsidR="00736053" w:rsidRPr="007E0B43" w:rsidRDefault="00736053" w:rsidP="0073605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542C3781" w14:textId="38F2279F" w:rsidR="00736053" w:rsidRDefault="00653217" w:rsidP="00736053">
      <w:pPr>
        <w:pStyle w:val="BodyText"/>
        <w:rPr>
          <w:lang w:val="sr-Latn-CS"/>
        </w:rPr>
      </w:pPr>
      <w:r>
        <w:rPr>
          <w:lang w:val="sr-Latn-CS"/>
        </w:rPr>
        <w:t>Korisnik ne poseduje karticu za menzu i time se ne može registrovati ni koristiti usluge aplikacije</w:t>
      </w:r>
      <w:r w:rsidR="00736053" w:rsidRPr="00CF2AB8">
        <w:rPr>
          <w:lang w:val="sr-Latn-CS"/>
        </w:rPr>
        <w:t>.</w:t>
      </w:r>
    </w:p>
    <w:p w14:paraId="3F5A2894" w14:textId="77777777" w:rsidR="00736053" w:rsidRPr="007E0B43" w:rsidRDefault="00736053" w:rsidP="0073605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CC952C3" w14:textId="5E199B8E" w:rsidR="007E0B43" w:rsidRDefault="00736053" w:rsidP="0073605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</w:t>
      </w:r>
      <w:r w:rsidR="00653217">
        <w:rPr>
          <w:lang w:val="sr-Latn-CS"/>
        </w:rPr>
        <w:t>napravio nalog koji će koristiti za dalje korišćenje aplikacije</w:t>
      </w:r>
      <w:r w:rsidRPr="00CF2AB8">
        <w:rPr>
          <w:lang w:val="sr-Latn-CS"/>
        </w:rPr>
        <w:t>.</w:t>
      </w:r>
    </w:p>
    <w:p w14:paraId="75911BAA" w14:textId="4DA367CC" w:rsidR="00054082" w:rsidRPr="007E0B43" w:rsidRDefault="00054082" w:rsidP="0005408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</w:t>
      </w:r>
      <w:r w:rsidRPr="007E0B43">
        <w:rPr>
          <w:b/>
          <w:bCs/>
          <w:lang w:val="sr-Latn-CS"/>
        </w:rPr>
        <w:t>:</w:t>
      </w:r>
    </w:p>
    <w:p w14:paraId="17716DE1" w14:textId="56EA1810" w:rsidR="00054082" w:rsidRDefault="00B959CD" w:rsidP="00736053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25416B01" wp14:editId="3A94542D">
            <wp:extent cx="5278833" cy="642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901" cy="643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DFAD" w14:textId="06CF43F9" w:rsidR="00786068" w:rsidRPr="003372D3" w:rsidRDefault="00BF01AC" w:rsidP="007061AB">
      <w:pPr>
        <w:pStyle w:val="Heading2"/>
        <w:rPr>
          <w:lang w:val="sr-Latn-CS"/>
        </w:rPr>
      </w:pPr>
      <w:bookmarkStart w:id="22" w:name="_Toc72772543"/>
      <w:r>
        <w:rPr>
          <w:lang w:val="sr-Latn-CS"/>
        </w:rPr>
        <w:lastRenderedPageBreak/>
        <w:t>Održavanje aplikacije</w:t>
      </w:r>
      <w:bookmarkEnd w:id="22"/>
    </w:p>
    <w:p w14:paraId="5229CBB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878D31F" w14:textId="61C154AD" w:rsidR="009D5ECD" w:rsidRPr="009D5ECD" w:rsidRDefault="00597AFF" w:rsidP="00597AFF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Funkcionisanje aplikacije u svakom trenutku i brzo reagovanje na prijavljene greške i komentare.</w:t>
      </w:r>
    </w:p>
    <w:p w14:paraId="3E48031C" w14:textId="29B9071B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Akter:</w:t>
      </w:r>
    </w:p>
    <w:p w14:paraId="6BAC2183" w14:textId="4A93F8B5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58E7E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58A0C22" w14:textId="1D994DC9" w:rsidR="00597AFF" w:rsidRDefault="00597AFF" w:rsidP="00597AFF">
      <w:pPr>
        <w:pStyle w:val="BodyText"/>
        <w:rPr>
          <w:lang w:val="sr-Latn-CS"/>
        </w:rPr>
      </w:pPr>
      <w:r>
        <w:rPr>
          <w:lang w:val="sr-Latn-CS"/>
        </w:rPr>
        <w:t>Registrovanje na sistem kao administrator.</w:t>
      </w:r>
    </w:p>
    <w:p w14:paraId="296CBE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BCF198C" w14:textId="140D595C" w:rsidR="009D5ECD" w:rsidRPr="009D5ECD" w:rsidRDefault="00597AFF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Administrator pristupa</w:t>
      </w:r>
      <w:r w:rsidR="006E35D4">
        <w:rPr>
          <w:lang w:val="sr-Latn-CS"/>
        </w:rPr>
        <w:t xml:space="preserve"> stranici koja prikazuje prijavljene greške</w:t>
      </w:r>
      <w:r w:rsidR="009D5ECD" w:rsidRPr="009D5ECD">
        <w:rPr>
          <w:lang w:val="sr-Latn-CS"/>
        </w:rPr>
        <w:t>.</w:t>
      </w:r>
    </w:p>
    <w:p w14:paraId="6313F90F" w14:textId="139F777A" w:rsidR="009D5ECD" w:rsidRPr="009D5ECD" w:rsidRDefault="006E35D4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 liste grešaka bira grešku koju počinje da rešava</w:t>
      </w:r>
      <w:r w:rsidR="009D5ECD" w:rsidRPr="009D5ECD">
        <w:rPr>
          <w:lang w:val="sr-Latn-CS"/>
        </w:rPr>
        <w:t>.</w:t>
      </w:r>
    </w:p>
    <w:p w14:paraId="10468F31" w14:textId="2D28F3CF" w:rsidR="009D5ECD" w:rsidRPr="009D5ECD" w:rsidRDefault="006E35D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 završetku procesa ispravljanja greške vrši ažuriranje aplikacije</w:t>
      </w:r>
      <w:r w:rsidR="009D5ECD" w:rsidRPr="009D5ECD">
        <w:rPr>
          <w:lang w:val="sr-Latn-CS"/>
        </w:rPr>
        <w:t>.</w:t>
      </w:r>
    </w:p>
    <w:p w14:paraId="7DEFFD00" w14:textId="12B46710" w:rsidR="009D5ECD" w:rsidRPr="009D5ECD" w:rsidRDefault="006E35D4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Rešenu grešku odklanja iz liste</w:t>
      </w:r>
      <w:r w:rsidR="009D5ECD" w:rsidRPr="009D5ECD">
        <w:rPr>
          <w:lang w:val="sr-Latn-CS"/>
        </w:rPr>
        <w:t>.</w:t>
      </w:r>
    </w:p>
    <w:p w14:paraId="139490D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5845794" w14:textId="1244D3EF" w:rsidR="007E0B43" w:rsidRPr="009F61E4" w:rsidRDefault="006E35D4" w:rsidP="001E5849">
      <w:pPr>
        <w:pStyle w:val="BodyText"/>
        <w:rPr>
          <w:lang w:val="sr-Latn-CS"/>
        </w:rPr>
      </w:pPr>
      <w:r>
        <w:rPr>
          <w:lang w:val="sr-Latn-CS"/>
        </w:rPr>
        <w:t>Trenutno nema grešaka u aplikaciji</w:t>
      </w:r>
      <w:r w:rsidR="009F61E4" w:rsidRPr="009F61E4">
        <w:rPr>
          <w:lang w:val="sr-Latn-CS"/>
        </w:rPr>
        <w:t>.</w:t>
      </w:r>
    </w:p>
    <w:p w14:paraId="012095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CD71833" w14:textId="65F3AFAF" w:rsidR="007E0B43" w:rsidRDefault="006E35D4" w:rsidP="006E35D4">
      <w:pPr>
        <w:pStyle w:val="BodyText"/>
        <w:rPr>
          <w:lang w:val="sr-Latn-CS"/>
        </w:rPr>
      </w:pPr>
      <w:r>
        <w:rPr>
          <w:lang w:val="sr-Latn-CS"/>
        </w:rPr>
        <w:t>Aplikacija ostaje funkcionalna</w:t>
      </w:r>
      <w:r w:rsidR="009F61E4">
        <w:rPr>
          <w:lang w:val="sr-Latn-CS"/>
        </w:rPr>
        <w:t>.</w:t>
      </w:r>
    </w:p>
    <w:p w14:paraId="42C85024" w14:textId="0F94769C" w:rsidR="00786068" w:rsidRPr="003372D3" w:rsidRDefault="00BF01AC" w:rsidP="00786068">
      <w:pPr>
        <w:pStyle w:val="Heading2"/>
        <w:rPr>
          <w:lang w:val="sr-Latn-CS"/>
        </w:rPr>
      </w:pPr>
      <w:bookmarkStart w:id="23" w:name="_Toc72772544"/>
      <w:r>
        <w:rPr>
          <w:lang w:val="sr-Latn-CS"/>
        </w:rPr>
        <w:t>Konfigurisanje aplikacije</w:t>
      </w:r>
      <w:bookmarkEnd w:id="23"/>
    </w:p>
    <w:p w14:paraId="19B7595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9EAED11" w14:textId="1C3906E0" w:rsidR="007E0B43" w:rsidRDefault="006E35D4" w:rsidP="00F31591">
      <w:pPr>
        <w:pStyle w:val="BodyText"/>
        <w:rPr>
          <w:lang w:val="sr-Latn-CS"/>
        </w:rPr>
      </w:pPr>
      <w:r>
        <w:rPr>
          <w:lang w:val="sr-Latn-CS"/>
        </w:rPr>
        <w:t>Registrovanje zaposlenih, izmena podataka u bazi (izmena menija), dodavanje novih funkcionalnosti ukoliko je to potrebno</w:t>
      </w:r>
      <w:r w:rsidR="0079569D">
        <w:rPr>
          <w:lang w:val="sr-Latn-CS"/>
        </w:rPr>
        <w:t>.</w:t>
      </w:r>
    </w:p>
    <w:p w14:paraId="34958130" w14:textId="194738D4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Akter:</w:t>
      </w:r>
    </w:p>
    <w:p w14:paraId="6689EA5F" w14:textId="52C98D86" w:rsidR="007E0B43" w:rsidRDefault="007C4972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3F139D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EC480A" w14:textId="77777777" w:rsidR="006E35D4" w:rsidRDefault="006E35D4" w:rsidP="006E35D4">
      <w:pPr>
        <w:pStyle w:val="BodyText"/>
        <w:rPr>
          <w:lang w:val="sr-Latn-CS"/>
        </w:rPr>
      </w:pPr>
      <w:r>
        <w:rPr>
          <w:lang w:val="sr-Latn-CS"/>
        </w:rPr>
        <w:t>Registrovanje na sistem kao administrator.</w:t>
      </w:r>
    </w:p>
    <w:p w14:paraId="373402A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1570FFE" w14:textId="767EFDBA" w:rsidR="007E0B43" w:rsidRDefault="006E35D4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Administrator dobija podatke koje treba da </w:t>
      </w:r>
      <w:r w:rsidR="00FE6732">
        <w:rPr>
          <w:lang w:val="sr-Latn-CS"/>
        </w:rPr>
        <w:t>unese</w:t>
      </w:r>
      <w:r>
        <w:rPr>
          <w:lang w:val="sr-Latn-CS"/>
        </w:rPr>
        <w:t xml:space="preserve"> u bazu podataka</w:t>
      </w:r>
      <w:r w:rsidR="00D77D96">
        <w:rPr>
          <w:lang w:val="sr-Latn-CS"/>
        </w:rPr>
        <w:t>.</w:t>
      </w:r>
    </w:p>
    <w:p w14:paraId="640D741D" w14:textId="0DC10A24" w:rsidR="00D77D96" w:rsidRDefault="00FE6732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Pristupa bazi podataka preko odgovarajućeg interfejsa</w:t>
      </w:r>
      <w:r w:rsidR="00D77D96">
        <w:rPr>
          <w:lang w:val="sr-Latn-CS"/>
        </w:rPr>
        <w:t>.</w:t>
      </w:r>
    </w:p>
    <w:p w14:paraId="732C6B80" w14:textId="4052EB07" w:rsidR="00D77D96" w:rsidRDefault="00FE6732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Vrši unos podataka</w:t>
      </w:r>
      <w:r w:rsidR="00D77D96">
        <w:rPr>
          <w:lang w:val="sr-Latn-CS"/>
        </w:rPr>
        <w:t>.</w:t>
      </w:r>
    </w:p>
    <w:p w14:paraId="0A250E15" w14:textId="6DA83A70" w:rsidR="00D77D96" w:rsidRDefault="00FE6732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Šalje zahtev bazi klikom na odgovarajuće dugme.</w:t>
      </w:r>
    </w:p>
    <w:p w14:paraId="4A99E36A" w14:textId="1AD5B900" w:rsidR="00D77D96" w:rsidRDefault="00FE6732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Podaci se upisuju u bazu ako prethodno nisu postojali ili se ažuriraju prethodno dodati podaci novim.</w:t>
      </w:r>
    </w:p>
    <w:p w14:paraId="0CB644A9" w14:textId="77E123F5" w:rsidR="00D77D96" w:rsidRDefault="00FE6732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Dobija se povratna informacija o uspešnosti zahteva koja će biti prikazana na stranici</w:t>
      </w:r>
      <w:r w:rsidR="00D77D96">
        <w:rPr>
          <w:lang w:val="sr-Latn-CS"/>
        </w:rPr>
        <w:t>.</w:t>
      </w:r>
    </w:p>
    <w:p w14:paraId="438339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C4CBF9E" w14:textId="2568C1D2" w:rsidR="007E0B43" w:rsidRPr="005B4961" w:rsidRDefault="005B4961" w:rsidP="007E0B43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Podaci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>
        <w:t xml:space="preserve">] </w:t>
      </w:r>
      <w:r>
        <w:rPr>
          <w:lang w:val="sr-Latn-CS"/>
        </w:rPr>
        <w:t>Prikazuje se poruka o greš</w:t>
      </w:r>
      <w:r w:rsidR="00FE6732">
        <w:rPr>
          <w:lang w:val="sr-Latn-CS"/>
        </w:rPr>
        <w:t>c</w:t>
      </w:r>
      <w:r>
        <w:rPr>
          <w:lang w:val="sr-Latn-CS"/>
        </w:rPr>
        <w:t xml:space="preserve">i na </w:t>
      </w:r>
      <w:r w:rsidR="00FE6732">
        <w:rPr>
          <w:lang w:val="sr-Latn-CS"/>
        </w:rPr>
        <w:t>trenutnoj stranici</w:t>
      </w:r>
      <w:r>
        <w:rPr>
          <w:lang w:val="sr-Latn-CS"/>
        </w:rPr>
        <w:t>.</w:t>
      </w:r>
    </w:p>
    <w:p w14:paraId="475FE3F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B882B2" w14:textId="73B239F3" w:rsidR="007E0B43" w:rsidRDefault="00FE6732" w:rsidP="007E0B43">
      <w:pPr>
        <w:pStyle w:val="BodyText"/>
        <w:rPr>
          <w:lang w:val="sr-Latn-CS"/>
        </w:rPr>
      </w:pPr>
      <w:r>
        <w:rPr>
          <w:lang w:val="sr-Latn-CS"/>
        </w:rPr>
        <w:t>Podaci su uspešno dodati u bazu podataka</w:t>
      </w:r>
      <w:r w:rsidR="00D77D96">
        <w:rPr>
          <w:lang w:val="sr-Latn-CS"/>
        </w:rPr>
        <w:t>.</w:t>
      </w:r>
    </w:p>
    <w:p w14:paraId="4C5C0A0D" w14:textId="54C4A706" w:rsidR="00E10C41" w:rsidRPr="007E0B43" w:rsidRDefault="00E10C41" w:rsidP="00E10C41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</w:t>
      </w:r>
      <w:r w:rsidRPr="007E0B43">
        <w:rPr>
          <w:b/>
          <w:bCs/>
          <w:lang w:val="sr-Latn-CS"/>
        </w:rPr>
        <w:t>:</w:t>
      </w:r>
    </w:p>
    <w:p w14:paraId="17660B2D" w14:textId="6C4E1CF4" w:rsidR="00E10C41" w:rsidRDefault="00E30BC4" w:rsidP="007E0B43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56770458" wp14:editId="42DB12E1">
            <wp:extent cx="5943600" cy="3521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9AFC" w14:textId="77777777" w:rsidR="006E5E1D" w:rsidRDefault="006E5E1D" w:rsidP="006E5E1D">
      <w:pPr>
        <w:pStyle w:val="Heading1"/>
        <w:rPr>
          <w:lang w:val="sr-Latn-CS"/>
        </w:rPr>
      </w:pPr>
      <w:bookmarkStart w:id="24" w:name="_Toc72772545"/>
      <w:r>
        <w:rPr>
          <w:lang w:val="sr-Latn-CS"/>
        </w:rPr>
        <w:t>Dodatni zahtevi</w:t>
      </w:r>
      <w:bookmarkEnd w:id="24"/>
    </w:p>
    <w:p w14:paraId="7C0C5B88" w14:textId="77777777" w:rsidR="00834900" w:rsidRPr="003372D3" w:rsidRDefault="00132780" w:rsidP="00834900">
      <w:pPr>
        <w:pStyle w:val="Heading2"/>
        <w:rPr>
          <w:lang w:val="sr-Latn-CS"/>
        </w:rPr>
      </w:pPr>
      <w:bookmarkStart w:id="25" w:name="_Toc72772546"/>
      <w:r>
        <w:rPr>
          <w:lang w:val="sr-Latn-CS"/>
        </w:rPr>
        <w:t>Funkcionalnost</w:t>
      </w:r>
      <w:bookmarkEnd w:id="25"/>
    </w:p>
    <w:p w14:paraId="01207422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5513FC6A" w14:textId="0C346426" w:rsidR="00167FDF" w:rsidRDefault="00653217" w:rsidP="00DD0501">
      <w:pPr>
        <w:pStyle w:val="BodyText"/>
        <w:rPr>
          <w:lang w:val="sr-Latn-CS"/>
        </w:rPr>
      </w:pPr>
      <w:r>
        <w:rPr>
          <w:lang w:val="sr-Latn-CS"/>
        </w:rPr>
        <w:t>Aplikacija Menza na pragu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7AC753F5" w14:textId="77777777" w:rsidR="00834900" w:rsidRDefault="00834900" w:rsidP="00834900">
      <w:pPr>
        <w:pStyle w:val="Heading2"/>
        <w:rPr>
          <w:lang w:val="sr-Latn-CS"/>
        </w:rPr>
      </w:pPr>
      <w:bookmarkStart w:id="26" w:name="_Toc72772547"/>
      <w:r>
        <w:rPr>
          <w:lang w:val="sr-Latn-CS"/>
        </w:rPr>
        <w:t>Upotrebivost</w:t>
      </w:r>
      <w:bookmarkEnd w:id="26"/>
    </w:p>
    <w:p w14:paraId="4BECE76C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5A76F92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2141C5C8" w14:textId="3179518B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653217">
        <w:rPr>
          <w:lang w:val="sr-Latn-CS"/>
        </w:rPr>
        <w:t xml:space="preserve">aplikacije Menza na pragu </w:t>
      </w:r>
      <w:r>
        <w:rPr>
          <w:lang w:val="sr-Latn-CS"/>
        </w:rPr>
        <w:t xml:space="preserve">će biti dizajniran tako da bude omogućeno jednostavno i intuitivno korišćenje bez potrebe za organizovanjem dodatne obuke. </w:t>
      </w:r>
    </w:p>
    <w:p w14:paraId="734D575B" w14:textId="77777777" w:rsidR="00834900" w:rsidRPr="003372D3" w:rsidRDefault="00834900" w:rsidP="00834900">
      <w:pPr>
        <w:pStyle w:val="Heading2"/>
        <w:rPr>
          <w:lang w:val="sr-Latn-CS"/>
        </w:rPr>
      </w:pPr>
      <w:bookmarkStart w:id="27" w:name="_Toc72772548"/>
      <w:r>
        <w:rPr>
          <w:lang w:val="sr-Latn-CS"/>
        </w:rPr>
        <w:t>Pouzdanost</w:t>
      </w:r>
      <w:bookmarkEnd w:id="27"/>
    </w:p>
    <w:p w14:paraId="791D25C2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6E3E6C4C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6BCDA44E" w14:textId="3914EE7C" w:rsidR="001517F6" w:rsidRDefault="00653217" w:rsidP="00456A20">
      <w:pPr>
        <w:pStyle w:val="BodyText"/>
        <w:rPr>
          <w:lang w:val="sr-Latn-CS"/>
        </w:rPr>
      </w:pPr>
      <w:r>
        <w:rPr>
          <w:lang w:val="sr-Latn-CS"/>
        </w:rPr>
        <w:t xml:space="preserve">Aplikacija Menza na pragu </w:t>
      </w:r>
      <w:r w:rsidR="00456A20">
        <w:rPr>
          <w:lang w:val="sr-Latn-CS"/>
        </w:rPr>
        <w:t>će biti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24 časa dnevno, 7 dana u nedelji. Vreme kada </w:t>
      </w:r>
      <w:r>
        <w:rPr>
          <w:lang w:val="sr-Latn-CS"/>
        </w:rPr>
        <w:t>aplikacija</w:t>
      </w:r>
      <w:r w:rsidR="00456A20">
        <w:rPr>
          <w:lang w:val="sr-Latn-CS"/>
        </w:rPr>
        <w:t xml:space="preserve"> nije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ne sme da pređe 1</w:t>
      </w:r>
      <w:r>
        <w:rPr>
          <w:lang w:val="sr-Latn-CS"/>
        </w:rPr>
        <w:t>5</w:t>
      </w:r>
      <w:r w:rsidR="00456A20">
        <w:rPr>
          <w:lang w:val="sr-Latn-CS"/>
        </w:rPr>
        <w:t>%.</w:t>
      </w:r>
    </w:p>
    <w:p w14:paraId="4B25388D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DF74892" w14:textId="278E8B12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 xml:space="preserve">Srednje vreme između dva sukcesivna otkaza ne sme da padne ispod </w:t>
      </w:r>
      <w:r w:rsidR="00653217">
        <w:rPr>
          <w:lang w:val="sr-Latn-CS"/>
        </w:rPr>
        <w:t>72</w:t>
      </w:r>
      <w:r>
        <w:rPr>
          <w:lang w:val="sr-Latn-CS"/>
        </w:rPr>
        <w:t xml:space="preserve"> sat</w:t>
      </w:r>
      <w:r w:rsidR="00653217">
        <w:rPr>
          <w:lang w:val="sr-Latn-CS"/>
        </w:rPr>
        <w:t>a</w:t>
      </w:r>
      <w:r>
        <w:rPr>
          <w:lang w:val="sr-Latn-CS"/>
        </w:rPr>
        <w:t>.</w:t>
      </w:r>
    </w:p>
    <w:p w14:paraId="42A7F097" w14:textId="77777777" w:rsidR="00834900" w:rsidRPr="003372D3" w:rsidRDefault="00834900" w:rsidP="00834900">
      <w:pPr>
        <w:pStyle w:val="Heading2"/>
        <w:rPr>
          <w:lang w:val="sr-Latn-CS"/>
        </w:rPr>
      </w:pPr>
      <w:bookmarkStart w:id="28" w:name="_Toc72772549"/>
      <w:r>
        <w:rPr>
          <w:lang w:val="sr-Latn-CS"/>
        </w:rPr>
        <w:t>Performanse</w:t>
      </w:r>
      <w:bookmarkEnd w:id="28"/>
    </w:p>
    <w:p w14:paraId="3FC5ABE5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D603E45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10419AE3" w14:textId="5685E17B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653217">
        <w:rPr>
          <w:lang w:val="sr-Latn-CS"/>
        </w:rPr>
        <w:t>aplikaciji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3FDFA452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01AFBDED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E15E24C" w14:textId="77777777" w:rsidR="00834900" w:rsidRPr="003372D3" w:rsidRDefault="00E41E1D" w:rsidP="00E41E1D">
      <w:pPr>
        <w:pStyle w:val="Heading2"/>
        <w:rPr>
          <w:lang w:val="sr-Latn-CS"/>
        </w:rPr>
      </w:pPr>
      <w:bookmarkStart w:id="29" w:name="_Toc72772550"/>
      <w:r>
        <w:rPr>
          <w:lang w:val="sr-Latn-CS"/>
        </w:rPr>
        <w:t>Podrška i održavanje</w:t>
      </w:r>
      <w:bookmarkEnd w:id="29"/>
    </w:p>
    <w:p w14:paraId="3897561A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20CF01C8" w14:textId="430C0D73" w:rsidR="00114E2C" w:rsidRDefault="00653217" w:rsidP="00114E2C">
      <w:pPr>
        <w:pStyle w:val="BodyText"/>
        <w:rPr>
          <w:lang w:val="sr-Latn-CS"/>
        </w:rPr>
      </w:pPr>
      <w:r>
        <w:rPr>
          <w:lang w:val="sr-Latn-CS"/>
        </w:rPr>
        <w:t xml:space="preserve">Aplikacija Menza na pragu </w:t>
      </w:r>
      <w:r w:rsidR="00114E2C">
        <w:rPr>
          <w:lang w:val="sr-Latn-CS"/>
        </w:rPr>
        <w:t>ne zahteva posebnu podršku i održavanje.</w:t>
      </w:r>
    </w:p>
    <w:p w14:paraId="4084236F" w14:textId="77777777" w:rsidR="00834900" w:rsidRPr="003372D3" w:rsidRDefault="00834900" w:rsidP="00E41E1D">
      <w:pPr>
        <w:pStyle w:val="Heading2"/>
        <w:rPr>
          <w:lang w:val="sr-Latn-CS"/>
        </w:rPr>
      </w:pPr>
      <w:bookmarkStart w:id="30" w:name="_Toc72772551"/>
      <w:r>
        <w:rPr>
          <w:lang w:val="sr-Latn-CS"/>
        </w:rPr>
        <w:t>Ograničenja</w:t>
      </w:r>
      <w:bookmarkEnd w:id="30"/>
    </w:p>
    <w:p w14:paraId="285021A2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25270232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648BF06F" w14:textId="6FD990C9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</w:t>
      </w:r>
      <w:r w:rsidR="00653217">
        <w:rPr>
          <w:lang w:val="sr-Latn-CS"/>
        </w:rPr>
        <w:t xml:space="preserve">PC, mobile, tablet i laptop računaru </w:t>
      </w:r>
      <w:r>
        <w:rPr>
          <w:lang w:val="sr-Latn-CS"/>
        </w:rPr>
        <w:t xml:space="preserve">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6793BBF9" w14:textId="683A150A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653217">
        <w:rPr>
          <w:lang w:val="sr-Latn-CS"/>
        </w:rPr>
        <w:t xml:space="preserve">AMD Ryzen 5 i 8GB RAM </w:t>
      </w:r>
      <w:r>
        <w:rPr>
          <w:lang w:val="sr-Latn-CS"/>
        </w:rPr>
        <w:t>memorije.</w:t>
      </w:r>
    </w:p>
    <w:p w14:paraId="299F1DA5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21EB8390" w14:textId="7D63ACC8" w:rsidR="00653217" w:rsidRDefault="001C5F47" w:rsidP="00653217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653217">
        <w:rPr>
          <w:lang w:val="sr-Latn-CS"/>
        </w:rPr>
        <w:t>aplikacije Menza na pragu</w:t>
      </w:r>
      <w:r>
        <w:rPr>
          <w:lang w:val="sr-Latn-CS"/>
        </w:rPr>
        <w:t xml:space="preserve"> će biti optimizovan za sledeće Web čitače: </w:t>
      </w:r>
      <w:r w:rsidR="00653217">
        <w:rPr>
          <w:lang w:val="sr-Latn-CS"/>
        </w:rPr>
        <w:t>Google Chrome, Opera, Edge, Safari kao i Firefox (Mozilla).</w:t>
      </w:r>
    </w:p>
    <w:p w14:paraId="584102C7" w14:textId="6322E228" w:rsidR="00834900" w:rsidRPr="00397DD2" w:rsidRDefault="00834900" w:rsidP="00C64574">
      <w:pPr>
        <w:pStyle w:val="BodyText"/>
        <w:rPr>
          <w:lang w:val="sr-Latn-CS"/>
        </w:rPr>
      </w:pPr>
    </w:p>
    <w:sectPr w:rsidR="00834900" w:rsidRPr="00397DD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8925" w14:textId="77777777" w:rsidR="005D1B78" w:rsidRDefault="005D1B78">
      <w:r>
        <w:separator/>
      </w:r>
    </w:p>
  </w:endnote>
  <w:endnote w:type="continuationSeparator" w:id="0">
    <w:p w14:paraId="2F6ADEEC" w14:textId="77777777" w:rsidR="005D1B78" w:rsidRDefault="005D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A156" w14:textId="77777777" w:rsidR="00BF01AC" w:rsidRDefault="00BF01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A32ADE" w14:textId="77777777" w:rsidR="00BF01AC" w:rsidRDefault="00BF01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F01AC" w:rsidRPr="003372D3" w14:paraId="08B8468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60210A61" w14:textId="77777777" w:rsidR="00BF01AC" w:rsidRPr="003372D3" w:rsidRDefault="00BF01AC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6E98121D" w14:textId="6A93F2AC" w:rsidR="00BF01AC" w:rsidRPr="003372D3" w:rsidRDefault="00BF01AC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Quickpix</w:t>
          </w:r>
          <w:r w:rsidRPr="003372D3">
            <w:rPr>
              <w:lang w:val="sr-Latn-CS"/>
            </w:rPr>
            <w:t>, 20</w:t>
          </w:r>
          <w:r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5AFBCB6F" w14:textId="77777777" w:rsidR="00BF01AC" w:rsidRPr="003372D3" w:rsidRDefault="00BF01AC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5D1B78">
            <w:fldChar w:fldCharType="begin"/>
          </w:r>
          <w:r w:rsidR="005D1B78">
            <w:instrText xml:space="preserve"> NUMPAGES  \* MERGEFORMAT </w:instrText>
          </w:r>
          <w:r w:rsidR="005D1B78">
            <w:fldChar w:fldCharType="separate"/>
          </w:r>
          <w:r>
            <w:rPr>
              <w:rStyle w:val="PageNumber"/>
              <w:noProof/>
              <w:lang w:val="sr-Latn-CS"/>
            </w:rPr>
            <w:t>19</w:t>
          </w:r>
          <w:r w:rsidR="005D1B78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20777846" w14:textId="77777777" w:rsidR="00BF01AC" w:rsidRPr="003372D3" w:rsidRDefault="00BF01AC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4CAB" w14:textId="77777777" w:rsidR="00BF01AC" w:rsidRDefault="00BF0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E02D" w14:textId="77777777" w:rsidR="005D1B78" w:rsidRDefault="005D1B78">
      <w:r>
        <w:separator/>
      </w:r>
    </w:p>
  </w:footnote>
  <w:footnote w:type="continuationSeparator" w:id="0">
    <w:p w14:paraId="72209FA6" w14:textId="77777777" w:rsidR="005D1B78" w:rsidRDefault="005D1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EAC8" w14:textId="77777777" w:rsidR="00BF01AC" w:rsidRDefault="00BF01AC">
    <w:pPr>
      <w:rPr>
        <w:sz w:val="24"/>
      </w:rPr>
    </w:pPr>
  </w:p>
  <w:p w14:paraId="2545BE18" w14:textId="77777777" w:rsidR="00BF01AC" w:rsidRDefault="00BF01AC">
    <w:pPr>
      <w:pBdr>
        <w:top w:val="single" w:sz="6" w:space="1" w:color="auto"/>
      </w:pBdr>
      <w:rPr>
        <w:sz w:val="24"/>
      </w:rPr>
    </w:pPr>
  </w:p>
  <w:p w14:paraId="7F9A6479" w14:textId="68CE26DC" w:rsidR="00BF01AC" w:rsidRDefault="00BF01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Quickpix</w:t>
    </w:r>
    <w:proofErr w:type="spellEnd"/>
  </w:p>
  <w:p w14:paraId="610D7A47" w14:textId="77777777" w:rsidR="00BF01AC" w:rsidRDefault="00BF01AC">
    <w:pPr>
      <w:pBdr>
        <w:bottom w:val="single" w:sz="6" w:space="1" w:color="auto"/>
      </w:pBdr>
      <w:jc w:val="right"/>
      <w:rPr>
        <w:sz w:val="24"/>
      </w:rPr>
    </w:pPr>
  </w:p>
  <w:p w14:paraId="5D18ED9A" w14:textId="77777777" w:rsidR="00BF01AC" w:rsidRDefault="00BF0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F01AC" w:rsidRPr="003372D3" w14:paraId="1ED3AEB3" w14:textId="77777777">
      <w:tc>
        <w:tcPr>
          <w:tcW w:w="6379" w:type="dxa"/>
        </w:tcPr>
        <w:p w14:paraId="27B3B0A2" w14:textId="56BBA1DD" w:rsidR="00BF01AC" w:rsidRPr="003372D3" w:rsidRDefault="00BF01AC">
          <w:pPr>
            <w:rPr>
              <w:lang w:val="sr-Latn-CS"/>
            </w:rPr>
          </w:pPr>
          <w:r>
            <w:rPr>
              <w:lang w:val="sr-Latn-CS"/>
            </w:rPr>
            <w:t>Menza na pragu</w:t>
          </w:r>
        </w:p>
      </w:tc>
      <w:tc>
        <w:tcPr>
          <w:tcW w:w="3179" w:type="dxa"/>
        </w:tcPr>
        <w:p w14:paraId="338C0CCC" w14:textId="77777777" w:rsidR="00BF01AC" w:rsidRPr="003372D3" w:rsidRDefault="00BF01AC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F01AC" w:rsidRPr="003372D3" w14:paraId="3E596704" w14:textId="77777777">
      <w:tc>
        <w:tcPr>
          <w:tcW w:w="6379" w:type="dxa"/>
        </w:tcPr>
        <w:p w14:paraId="39E1D288" w14:textId="77777777" w:rsidR="00BF01AC" w:rsidRPr="003372D3" w:rsidRDefault="00BF01AC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7568C84" w14:textId="07EAA1B0" w:rsidR="00BF01AC" w:rsidRPr="003372D3" w:rsidRDefault="00BF01AC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852DB5">
            <w:rPr>
              <w:lang w:val="sr-Latn-CS"/>
            </w:rPr>
            <w:t>01</w:t>
          </w:r>
          <w:r w:rsidRPr="003372D3">
            <w:rPr>
              <w:lang w:val="sr-Latn-CS"/>
            </w:rPr>
            <w:t>.0</w:t>
          </w:r>
          <w:r w:rsidR="00852DB5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BF01AC" w:rsidRPr="003372D3" w14:paraId="39CE7180" w14:textId="77777777">
      <w:tc>
        <w:tcPr>
          <w:tcW w:w="9558" w:type="dxa"/>
          <w:gridSpan w:val="2"/>
        </w:tcPr>
        <w:p w14:paraId="06D1CDBD" w14:textId="01736020" w:rsidR="00BF01AC" w:rsidRPr="003372D3" w:rsidRDefault="00BF01AC">
          <w:pPr>
            <w:rPr>
              <w:lang w:val="sr-Latn-CS"/>
            </w:rPr>
          </w:pPr>
          <w:r>
            <w:rPr>
              <w:lang w:val="sr-Latn-CS"/>
            </w:rPr>
            <w:t xml:space="preserve">Quickpix 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 xml:space="preserve"> Menza na pragu 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 xml:space="preserve"> </w:t>
          </w:r>
          <w:r w:rsidRPr="003372D3">
            <w:rPr>
              <w:lang w:val="sr-Latn-CS"/>
            </w:rPr>
            <w:t>0</w:t>
          </w:r>
          <w:r>
            <w:rPr>
              <w:lang w:val="sr-Latn-CS"/>
            </w:rPr>
            <w:t>4</w:t>
          </w:r>
        </w:p>
      </w:tc>
    </w:tr>
  </w:tbl>
  <w:p w14:paraId="3FE50AED" w14:textId="77777777" w:rsidR="00BF01AC" w:rsidRPr="003372D3" w:rsidRDefault="00BF01AC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D23E" w14:textId="77777777" w:rsidR="00BF01AC" w:rsidRDefault="00BF0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4380C52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 w:numId="22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54082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3425"/>
    <w:rsid w:val="00114E2C"/>
    <w:rsid w:val="0013157C"/>
    <w:rsid w:val="00132780"/>
    <w:rsid w:val="00143087"/>
    <w:rsid w:val="00146F5F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768B6"/>
    <w:rsid w:val="002922C4"/>
    <w:rsid w:val="002A5E27"/>
    <w:rsid w:val="002A7107"/>
    <w:rsid w:val="002B5424"/>
    <w:rsid w:val="002C12A7"/>
    <w:rsid w:val="002D5541"/>
    <w:rsid w:val="002E1608"/>
    <w:rsid w:val="003072D4"/>
    <w:rsid w:val="00330F5D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B6D78"/>
    <w:rsid w:val="003D60F1"/>
    <w:rsid w:val="00407EF3"/>
    <w:rsid w:val="00410F5F"/>
    <w:rsid w:val="00445A8C"/>
    <w:rsid w:val="004526F1"/>
    <w:rsid w:val="00456A20"/>
    <w:rsid w:val="0046076F"/>
    <w:rsid w:val="00460783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97AFF"/>
    <w:rsid w:val="005A3F8C"/>
    <w:rsid w:val="005B4961"/>
    <w:rsid w:val="005C333A"/>
    <w:rsid w:val="005D021A"/>
    <w:rsid w:val="005D1B78"/>
    <w:rsid w:val="005D4262"/>
    <w:rsid w:val="005E1391"/>
    <w:rsid w:val="00622615"/>
    <w:rsid w:val="00631C6F"/>
    <w:rsid w:val="0063291D"/>
    <w:rsid w:val="0063574A"/>
    <w:rsid w:val="00653217"/>
    <w:rsid w:val="00660B84"/>
    <w:rsid w:val="00662CF6"/>
    <w:rsid w:val="00677488"/>
    <w:rsid w:val="00686570"/>
    <w:rsid w:val="0069445A"/>
    <w:rsid w:val="00696096"/>
    <w:rsid w:val="006C2F57"/>
    <w:rsid w:val="006D2FE2"/>
    <w:rsid w:val="006D57C2"/>
    <w:rsid w:val="006E35D4"/>
    <w:rsid w:val="006E5E1D"/>
    <w:rsid w:val="006E5E2B"/>
    <w:rsid w:val="006F0CDE"/>
    <w:rsid w:val="006F37E4"/>
    <w:rsid w:val="00705464"/>
    <w:rsid w:val="007061AB"/>
    <w:rsid w:val="007107D8"/>
    <w:rsid w:val="00712834"/>
    <w:rsid w:val="00716C93"/>
    <w:rsid w:val="00723D7F"/>
    <w:rsid w:val="00732741"/>
    <w:rsid w:val="00736053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7F06FB"/>
    <w:rsid w:val="00804367"/>
    <w:rsid w:val="00834900"/>
    <w:rsid w:val="00852DB5"/>
    <w:rsid w:val="0087598E"/>
    <w:rsid w:val="00885A38"/>
    <w:rsid w:val="008D40CE"/>
    <w:rsid w:val="008E17C9"/>
    <w:rsid w:val="009029D5"/>
    <w:rsid w:val="0090327F"/>
    <w:rsid w:val="009075F6"/>
    <w:rsid w:val="00930725"/>
    <w:rsid w:val="00930A00"/>
    <w:rsid w:val="00932297"/>
    <w:rsid w:val="009458D3"/>
    <w:rsid w:val="00946092"/>
    <w:rsid w:val="0095579F"/>
    <w:rsid w:val="00962138"/>
    <w:rsid w:val="009662F3"/>
    <w:rsid w:val="00967902"/>
    <w:rsid w:val="0097089D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4C4B"/>
    <w:rsid w:val="00A55444"/>
    <w:rsid w:val="00A62A6D"/>
    <w:rsid w:val="00A763B7"/>
    <w:rsid w:val="00A7719C"/>
    <w:rsid w:val="00A82910"/>
    <w:rsid w:val="00A8646C"/>
    <w:rsid w:val="00A87065"/>
    <w:rsid w:val="00A97EA0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55DCB"/>
    <w:rsid w:val="00B70376"/>
    <w:rsid w:val="00B849B5"/>
    <w:rsid w:val="00B93B67"/>
    <w:rsid w:val="00B947EE"/>
    <w:rsid w:val="00B959CD"/>
    <w:rsid w:val="00BA03E9"/>
    <w:rsid w:val="00BC0D10"/>
    <w:rsid w:val="00BC2229"/>
    <w:rsid w:val="00BC4506"/>
    <w:rsid w:val="00BF01AC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A6340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0DAD"/>
    <w:rsid w:val="00D7252F"/>
    <w:rsid w:val="00D77D96"/>
    <w:rsid w:val="00DD0501"/>
    <w:rsid w:val="00DD4C2E"/>
    <w:rsid w:val="00DE3C0B"/>
    <w:rsid w:val="00DE518F"/>
    <w:rsid w:val="00DF1FF2"/>
    <w:rsid w:val="00E01AFB"/>
    <w:rsid w:val="00E061BD"/>
    <w:rsid w:val="00E10C41"/>
    <w:rsid w:val="00E12C8B"/>
    <w:rsid w:val="00E15A22"/>
    <w:rsid w:val="00E177E4"/>
    <w:rsid w:val="00E30BC4"/>
    <w:rsid w:val="00E41E1D"/>
    <w:rsid w:val="00E5055D"/>
    <w:rsid w:val="00E55045"/>
    <w:rsid w:val="00E604E6"/>
    <w:rsid w:val="00E750AB"/>
    <w:rsid w:val="00E75BE6"/>
    <w:rsid w:val="00E934AD"/>
    <w:rsid w:val="00EB10DF"/>
    <w:rsid w:val="00ED1FFE"/>
    <w:rsid w:val="00EE56F0"/>
    <w:rsid w:val="00F02B6F"/>
    <w:rsid w:val="00F06298"/>
    <w:rsid w:val="00F220C7"/>
    <w:rsid w:val="00F31591"/>
    <w:rsid w:val="00F6316E"/>
    <w:rsid w:val="00F6331E"/>
    <w:rsid w:val="00F6773B"/>
    <w:rsid w:val="00F70F8C"/>
    <w:rsid w:val="00F72D6A"/>
    <w:rsid w:val="00F8455A"/>
    <w:rsid w:val="00F93061"/>
    <w:rsid w:val="00FA57D9"/>
    <w:rsid w:val="00FD21B8"/>
    <w:rsid w:val="00FD7BE1"/>
    <w:rsid w:val="00FE6732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039072"/>
  <w15:docId w15:val="{C63B9A1B-5314-4959-AB10-21B11AAE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653217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147</TotalTime>
  <Pages>13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Damir Žerić</cp:lastModifiedBy>
  <cp:revision>23</cp:revision>
  <cp:lastPrinted>1899-12-31T23:00:00Z</cp:lastPrinted>
  <dcterms:created xsi:type="dcterms:W3CDTF">2021-03-29T20:12:00Z</dcterms:created>
  <dcterms:modified xsi:type="dcterms:W3CDTF">2021-05-24T16:14:00Z</dcterms:modified>
</cp:coreProperties>
</file>